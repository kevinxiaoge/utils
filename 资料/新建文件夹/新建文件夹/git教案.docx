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/>
    <w:p/>
    <w:p/>
    <w:p/>
    <w:p/>
    <w:p/>
    <w:p>
      <w:pPr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eastAsia"/>
          <w:sz w:val="72"/>
          <w:szCs w:val="72"/>
          <w:lang w:val="en-US" w:eastAsia="zh-CN"/>
        </w:rPr>
      </w:pPr>
      <w:r>
        <w:rPr>
          <w:rFonts w:hint="eastAsia"/>
          <w:sz w:val="72"/>
          <w:szCs w:val="72"/>
          <w:lang w:val="en-US" w:eastAsia="zh-CN"/>
        </w:rPr>
        <w:drawing>
          <wp:inline distT="0" distB="0" distL="114300" distR="114300">
            <wp:extent cx="2943225" cy="1297305"/>
            <wp:effectExtent l="0" t="0" r="0" b="0"/>
            <wp:docPr id="1" name="图片 5" descr="下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5" descr="下载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34"/>
        </w:rPr>
      </w:pPr>
      <w:r>
        <w:rPr>
          <w:rFonts w:hint="eastAsia" w:ascii="微软雅黑" w:hAnsi="微软雅黑" w:eastAsia="微软雅黑"/>
          <w:color w:val="333333"/>
          <w:sz w:val="34"/>
        </w:rPr>
        <w:t>学习目标：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能够概述git基本概念（第二章）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能够概述git工作流程（第三章）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能够使用git基本命令（第五章）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能够使用idea操作git（第八章）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第一章：Git历史</w:t>
      </w:r>
    </w:p>
    <w:p>
      <w:p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同生活中的许多伟大事件一样，Git 诞生于一个极富纷争大举创新的年代。Linux 内核开源项目有着为数众广的参与者。绝大多数的 Linux 内核维护工作都花在了提交补丁和保存归档的繁琐事务上（1991－2002年间）。到 2002 年，整个项目组开始启用分布式版本控制系统 BitKeeper 来管理和维护代码。</w:t>
      </w:r>
    </w:p>
    <w:p>
      <w:p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 2005 年的时候，开发 BitKeeper 的商业公司同 Linux 内核开源社区的合作关系结束，他们收回了免费使用 BitKeeper 的权力。这就迫使 Linux 开源社区（特别是 Linux的缔造者 Linus Torvalds ）不得不吸取教训，只有开发一套属于自己的版本控制系统才不至于重蹈覆辙。他们对新的系统订了若干目标：</w:t>
      </w:r>
    </w:p>
    <w:p>
      <w:p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• 速度</w:t>
      </w:r>
    </w:p>
    <w:p>
      <w:p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• 简单的设计</w:t>
      </w:r>
    </w:p>
    <w:p>
      <w:p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• 对非线性开发模式的强力支持（允许上千个并行开发的分支）</w:t>
      </w:r>
    </w:p>
    <w:p>
      <w:p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• 完全分布式</w:t>
      </w:r>
    </w:p>
    <w:p>
      <w:p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• 有能力高效管理类似 Linux 内核一样的超大规模项目（速度和数据量）</w:t>
      </w:r>
    </w:p>
    <w:p>
      <w:pPr>
        <w:ind w:left="0" w:leftChars="0" w:firstLine="420" w:firstLineChars="20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39900" cy="2545715"/>
            <wp:effectExtent l="0" t="0" r="12700" b="698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254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第二章：Git与svn对比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Svn</w:t>
      </w:r>
    </w:p>
    <w:p>
      <w:pPr>
        <w:ind w:left="0" w:leftChars="0" w:firstLine="420" w:firstLineChars="200"/>
        <w:rPr>
          <w:rFonts w:hint="eastAsia"/>
          <w:lang w:val="zh-CN" w:eastAsia="zh-CN"/>
        </w:rPr>
      </w:pPr>
      <w:r>
        <w:rPr>
          <w:rFonts w:hint="eastAsia"/>
          <w:highlight w:val="yellow"/>
          <w:lang w:val="zh-CN" w:eastAsia="zh-CN"/>
        </w:rPr>
        <w:t>SVN是集中式版本控制系统</w:t>
      </w:r>
      <w:r>
        <w:rPr>
          <w:rFonts w:hint="eastAsia"/>
          <w:lang w:val="zh-CN" w:eastAsia="zh-CN"/>
        </w:rPr>
        <w:t>，版本库是集中放在中央服务器的，而干活的时候，用的都是自己的电脑，所以首先要从中央服务器哪里得到最新的版本，然后干活，干完后，需要把自己做完的活推送到中央服务器。集中式版本控制系统是必须联网才能工作，如果在局域网还可以，带宽够大，速度够快，如果在互联网下，如果网速慢的话，就郁闷了。</w:t>
      </w:r>
    </w:p>
    <w:p>
      <w:pPr>
        <w:ind w:left="0" w:leftChars="0" w:firstLine="420" w:firstLineChars="200"/>
        <w:rPr>
          <w:rFonts w:hint="eastAsia"/>
          <w:lang w:val="zh-CN" w:eastAsia="zh-CN"/>
        </w:rPr>
      </w:pPr>
      <w:r>
        <w:rPr>
          <w:rFonts w:hint="eastAsia"/>
          <w:lang w:val="zh-CN" w:eastAsia="zh-CN"/>
        </w:rPr>
        <w:t>下图就是标准的</w:t>
      </w:r>
      <w:r>
        <w:rPr>
          <w:rFonts w:hint="eastAsia"/>
          <w:highlight w:val="yellow"/>
          <w:lang w:val="zh-CN" w:eastAsia="zh-CN"/>
        </w:rPr>
        <w:t>集中式版本控制工具</w:t>
      </w:r>
      <w:r>
        <w:rPr>
          <w:rFonts w:hint="eastAsia"/>
          <w:lang w:val="zh-CN" w:eastAsia="zh-CN"/>
        </w:rPr>
        <w:t>管理方式：</w:t>
      </w:r>
    </w:p>
    <w:p>
      <w:pPr>
        <w:jc w:val="center"/>
      </w:pPr>
      <w:r>
        <w:drawing>
          <wp:inline distT="0" distB="0" distL="114300" distR="114300">
            <wp:extent cx="5438140" cy="3971290"/>
            <wp:effectExtent l="0" t="0" r="10160" b="1016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397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集中管理方式在一定程度上看到其他开发人员在干什么，而管理员也可以很轻松掌握每个人的开发权限。</w:t>
      </w:r>
    </w:p>
    <w:p>
      <w:p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但是相较于其优点而言，集中式版本控制工具缺点很明显：</w:t>
      </w:r>
    </w:p>
    <w:p>
      <w:pPr>
        <w:numPr>
          <w:ilvl w:val="0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服务器单点故障</w:t>
      </w:r>
    </w:p>
    <w:p>
      <w:pPr>
        <w:numPr>
          <w:ilvl w:val="0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容错性差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</w:t>
      </w:r>
    </w:p>
    <w:p>
      <w:pPr>
        <w:ind w:left="0" w:leftChars="0" w:firstLine="420" w:firstLineChars="200"/>
        <w:rPr>
          <w:rFonts w:hint="eastAsia"/>
          <w:lang w:val="zh-CN" w:eastAsia="zh-CN"/>
        </w:rPr>
      </w:pPr>
      <w:r>
        <w:rPr>
          <w:rFonts w:hint="eastAsia"/>
          <w:highlight w:val="yellow"/>
          <w:lang w:val="zh-CN" w:eastAsia="zh-CN"/>
        </w:rPr>
        <w:t>Git是</w:t>
      </w:r>
      <w:r>
        <w:rPr>
          <w:rFonts w:hint="eastAsia"/>
          <w:highlight w:val="yellow"/>
          <w:lang w:val="zh-CN" w:eastAsia="zh-CN"/>
        </w:rPr>
        <w:t>分布式版本控制系统</w:t>
      </w:r>
      <w:r>
        <w:rPr>
          <w:rFonts w:hint="eastAsia"/>
          <w:lang w:val="zh-CN" w:eastAsia="zh-CN"/>
        </w:rPr>
        <w:t>，那么它就没有中央服务器的，每个人的电脑就是一个完整的版本库，这样，工作的时候就不需要联网了，因为版本都是在自己的电脑上。既然每个人的电脑都有一个完整的版本库，那多个人如何协作呢？比如说自己在电脑上改了文件A，</w:t>
      </w:r>
      <w:r>
        <w:rPr>
          <w:rFonts w:hint="eastAsia"/>
          <w:lang w:val="en-US" w:eastAsia="zh-CN"/>
        </w:rPr>
        <w:t>可以将文件A提交到本地版本库；</w:t>
      </w:r>
      <w:r>
        <w:rPr>
          <w:rFonts w:hint="eastAsia"/>
          <w:lang w:val="zh-CN" w:eastAsia="zh-CN"/>
        </w:rPr>
        <w:t>其他人也在电脑上改了文件A，</w:t>
      </w:r>
      <w:r>
        <w:rPr>
          <w:rFonts w:hint="eastAsia"/>
          <w:lang w:val="en-US" w:eastAsia="zh-CN"/>
        </w:rPr>
        <w:t>也可以将文件A提交到自己的本地版本库，</w:t>
      </w:r>
      <w:r>
        <w:rPr>
          <w:rFonts w:hint="eastAsia"/>
          <w:lang w:val="zh-CN" w:eastAsia="zh-CN"/>
        </w:rPr>
        <w:t>这时，你们</w:t>
      </w:r>
      <w:r>
        <w:rPr>
          <w:rFonts w:hint="eastAsia"/>
          <w:lang w:val="en-US" w:eastAsia="zh-CN"/>
        </w:rPr>
        <w:t>俩</w:t>
      </w:r>
      <w:r>
        <w:rPr>
          <w:rFonts w:hint="eastAsia"/>
          <w:lang w:val="zh-CN" w:eastAsia="zh-CN"/>
        </w:rPr>
        <w:t>之间只需把</w:t>
      </w:r>
      <w:r>
        <w:rPr>
          <w:rFonts w:hint="eastAsia"/>
          <w:lang w:val="en-US" w:eastAsia="zh-CN"/>
        </w:rPr>
        <w:t>本地版本库的内容</w:t>
      </w:r>
      <w:r>
        <w:rPr>
          <w:rFonts w:hint="eastAsia"/>
          <w:lang w:val="zh-CN" w:eastAsia="zh-CN"/>
        </w:rPr>
        <w:t>各自的修改推送给对方（</w:t>
      </w:r>
      <w:r>
        <w:rPr>
          <w:rFonts w:hint="eastAsia"/>
          <w:lang w:val="en-US" w:eastAsia="zh-CN"/>
        </w:rPr>
        <w:t>使用共享版本库，例如github、码云...</w:t>
      </w:r>
      <w:r>
        <w:rPr>
          <w:rFonts w:hint="eastAsia"/>
          <w:lang w:val="zh-CN" w:eastAsia="zh-CN"/>
        </w:rPr>
        <w:t>），就可以互相看到对方的修改了。</w:t>
      </w:r>
    </w:p>
    <w:p>
      <w:pPr>
        <w:ind w:left="0" w:leftChars="0" w:firstLine="420" w:firstLineChars="200"/>
        <w:rPr>
          <w:rFonts w:hint="eastAsia"/>
          <w:lang w:val="zh-CN" w:eastAsia="zh-CN"/>
        </w:rPr>
      </w:pPr>
      <w:r>
        <w:rPr>
          <w:rFonts w:hint="eastAsia"/>
          <w:lang w:val="zh-CN" w:eastAsia="zh-CN"/>
        </w:rPr>
        <w:t>下图就是分布式版本控制工具管理方式：</w:t>
      </w:r>
    </w:p>
    <w:p>
      <w:pPr>
        <w:ind w:left="0" w:leftChars="0" w:firstLine="420" w:firstLineChars="200"/>
        <w:rPr>
          <w:rFonts w:hint="eastAsia"/>
          <w:lang w:val="zh-CN" w:eastAsia="zh-CN"/>
        </w:rPr>
      </w:pPr>
    </w:p>
    <w:p>
      <w:pPr>
        <w:ind w:left="0" w:leftChars="0" w:firstLine="420" w:firstLineChars="200"/>
        <w:rPr>
          <w:rFonts w:hint="eastAsia"/>
          <w:lang w:val="zh-CN" w:eastAsia="zh-CN"/>
        </w:rPr>
      </w:pPr>
      <w:r>
        <w:drawing>
          <wp:inline distT="0" distB="0" distL="114300" distR="114300">
            <wp:extent cx="6009640" cy="5466715"/>
            <wp:effectExtent l="0" t="0" r="10160" b="63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546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zh-CN" w:eastAsia="zh-CN"/>
        </w:rPr>
      </w:pPr>
      <w:r>
        <w:rPr>
          <w:rFonts w:hint="eastAsia"/>
          <w:lang w:val="en-US" w:eastAsia="zh-CN"/>
        </w:rPr>
        <w:t>第三章：</w:t>
      </w:r>
      <w:r>
        <w:t>g</w:t>
      </w:r>
      <w:r>
        <w:rPr>
          <w:rFonts w:hint="eastAsia"/>
        </w:rPr>
        <w:t>it工作流程</w:t>
      </w:r>
    </w:p>
    <w:p>
      <w:pPr>
        <w:rPr>
          <w:rFonts w:hint="eastAsia"/>
        </w:rPr>
      </w:pPr>
      <w:r>
        <w:rPr>
          <w:rFonts w:hint="eastAsia"/>
        </w:rPr>
        <w:t>一般工作流程如下：</w:t>
      </w:r>
    </w:p>
    <w:p>
      <w:pPr>
        <w:numPr>
          <w:ilvl w:val="0"/>
          <w:numId w:val="4"/>
        </w:numPr>
        <w:ind w:left="0" w:leftChars="0" w:firstLine="420" w:firstLineChars="200"/>
        <w:rPr>
          <w:rFonts w:hint="eastAsia"/>
        </w:rPr>
      </w:pPr>
      <w:r>
        <w:rPr>
          <w:rFonts w:hint="eastAsia"/>
          <w:lang w:eastAsia="zh-CN"/>
        </w:rPr>
        <w:t>从远程仓库中</w:t>
      </w:r>
      <w:r>
        <w:rPr>
          <w:rFonts w:hint="eastAsia"/>
        </w:rPr>
        <w:t>克隆 Git 资源作为</w:t>
      </w:r>
      <w:r>
        <w:rPr>
          <w:rFonts w:hint="eastAsia"/>
          <w:lang w:eastAsia="zh-CN"/>
        </w:rPr>
        <w:t>本地仓库</w:t>
      </w:r>
      <w:r>
        <w:rPr>
          <w:rFonts w:hint="eastAsia"/>
        </w:rPr>
        <w:t>。</w:t>
      </w:r>
    </w:p>
    <w:p>
      <w:pPr>
        <w:numPr>
          <w:ilvl w:val="0"/>
          <w:numId w:val="4"/>
        </w:numPr>
        <w:ind w:left="0" w:leftChars="0" w:firstLine="420" w:firstLineChars="200"/>
        <w:rPr>
          <w:rFonts w:hint="eastAsia"/>
        </w:rPr>
      </w:pPr>
      <w:r>
        <w:rPr>
          <w:rFonts w:hint="eastAsia"/>
          <w:lang w:eastAsia="zh-CN"/>
        </w:rPr>
        <w:t>从本地仓库中</w:t>
      </w:r>
      <w:r>
        <w:rPr>
          <w:rFonts w:hint="eastAsia"/>
          <w:lang w:val="en-US" w:eastAsia="zh-CN"/>
        </w:rPr>
        <w:t>checkout代码然后进行代码修改</w:t>
      </w:r>
    </w:p>
    <w:p>
      <w:pPr>
        <w:numPr>
          <w:ilvl w:val="0"/>
          <w:numId w:val="4"/>
        </w:numPr>
        <w:ind w:left="0" w:leftChars="0" w:firstLine="420" w:firstLineChars="200"/>
        <w:rPr>
          <w:rFonts w:hint="eastAsia"/>
        </w:rPr>
      </w:pPr>
      <w:r>
        <w:rPr>
          <w:rFonts w:hint="eastAsia"/>
        </w:rPr>
        <w:t>在提交前</w:t>
      </w:r>
      <w:r>
        <w:rPr>
          <w:rFonts w:hint="eastAsia"/>
          <w:lang w:eastAsia="zh-CN"/>
        </w:rPr>
        <w:t>先将代码提交到暂存区。</w:t>
      </w:r>
    </w:p>
    <w:p>
      <w:pPr>
        <w:numPr>
          <w:ilvl w:val="0"/>
          <w:numId w:val="4"/>
        </w:numPr>
        <w:ind w:left="0" w:leftChars="0" w:firstLine="420" w:firstLineChars="200"/>
        <w:rPr>
          <w:rFonts w:hint="eastAsia"/>
        </w:rPr>
      </w:pPr>
      <w:r>
        <w:rPr>
          <w:rFonts w:hint="eastAsia"/>
        </w:rPr>
        <w:t>提交</w:t>
      </w:r>
      <w:r>
        <w:rPr>
          <w:rFonts w:hint="eastAsia"/>
          <w:lang w:val="en-US" w:eastAsia="zh-CN"/>
        </w:rPr>
        <w:t>执行commit命令</w:t>
      </w:r>
      <w:r>
        <w:rPr>
          <w:rFonts w:hint="eastAsia"/>
        </w:rPr>
        <w:t>。</w:t>
      </w:r>
      <w:r>
        <w:rPr>
          <w:rFonts w:hint="eastAsia"/>
          <w:lang w:eastAsia="zh-CN"/>
        </w:rPr>
        <w:t>提交到本地仓库。本地仓库中保存修改的各个历史版本。</w:t>
      </w:r>
    </w:p>
    <w:p>
      <w:pPr>
        <w:numPr>
          <w:ilvl w:val="0"/>
          <w:numId w:val="4"/>
        </w:numPr>
        <w:ind w:left="0" w:leftChars="0" w:firstLine="420" w:firstLineChars="200"/>
        <w:rPr>
          <w:rFonts w:hint="eastAsia"/>
        </w:rPr>
      </w:pPr>
      <w:r>
        <w:rPr>
          <w:rFonts w:hint="eastAsia"/>
        </w:rPr>
        <w:t>在修改完成后，</w:t>
      </w:r>
      <w:r>
        <w:rPr>
          <w:rFonts w:hint="eastAsia"/>
          <w:lang w:eastAsia="zh-CN"/>
        </w:rPr>
        <w:t>需要和团队成员共享代码时</w:t>
      </w:r>
      <w:r>
        <w:rPr>
          <w:rFonts w:hint="eastAsia"/>
        </w:rPr>
        <w:t>，可以</w:t>
      </w:r>
      <w:r>
        <w:rPr>
          <w:rFonts w:hint="eastAsia"/>
          <w:lang w:eastAsia="zh-CN"/>
        </w:rPr>
        <w:t>将</w:t>
      </w:r>
      <w:r>
        <w:rPr>
          <w:rFonts w:hint="eastAsia"/>
          <w:lang w:val="en-US" w:eastAsia="zh-CN"/>
        </w:rPr>
        <w:t>本地仓库的</w:t>
      </w:r>
      <w:r>
        <w:rPr>
          <w:rFonts w:hint="eastAsia"/>
          <w:lang w:eastAsia="zh-CN"/>
        </w:rPr>
        <w:t>代码</w:t>
      </w:r>
      <w:r>
        <w:rPr>
          <w:rFonts w:hint="eastAsia"/>
          <w:lang w:val="en-US" w:eastAsia="zh-CN"/>
        </w:rPr>
        <w:t>push到远程仓库</w:t>
      </w:r>
      <w:r>
        <w:rPr>
          <w:rFonts w:hint="eastAsia"/>
        </w:rPr>
        <w:t>。</w:t>
      </w:r>
    </w:p>
    <w:p>
      <w:r>
        <w:rPr>
          <w:rFonts w:hint="eastAsia"/>
        </w:rPr>
        <w:t>下图展示了 Git 的工作流程：</w:t>
      </w:r>
    </w:p>
    <w:p>
      <w:r>
        <w:drawing>
          <wp:inline distT="0" distB="0" distL="114300" distR="114300">
            <wp:extent cx="7272020" cy="2910205"/>
            <wp:effectExtent l="0" t="0" r="5080" b="44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72020" cy="291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第四章：Git的安装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早Git是在Linux上开发的，很长一段时间内，Git也只能在Linux和Unix系统上跑。不过，慢慢地有人把它移植到了Windows上。现在，Git可以在Linux、Unix、Mac和Windows这几大平台上正常运行了。由于开发机大多数情况都是windows，所以本教程只讲解windows下的git的安装及使用。</w:t>
      </w:r>
    </w:p>
    <w:p>
      <w:pPr>
        <w:pStyle w:val="3"/>
        <w:tabs>
          <w:tab w:val="left" w:pos="0"/>
        </w:tabs>
        <w:ind w:left="883" w:hanging="883" w:hangingChars="275"/>
        <w:rPr>
          <w:rFonts w:hint="eastAsia"/>
        </w:rPr>
      </w:pPr>
      <w:r>
        <w:rPr>
          <w:rFonts w:hint="eastAsia"/>
        </w:rPr>
        <w:t>软件下载</w:t>
      </w:r>
    </w:p>
    <w:p>
      <w:r>
        <w:rPr>
          <w:rFonts w:hint="eastAsia"/>
        </w:rPr>
        <w:t>下载</w:t>
      </w:r>
      <w:r>
        <w:t>地址：</w:t>
      </w:r>
      <w:r>
        <w:fldChar w:fldCharType="begin"/>
      </w:r>
      <w:r>
        <w:instrText xml:space="preserve"> HYPERLINK "https://git-scm.com/download" </w:instrText>
      </w:r>
      <w:r>
        <w:fldChar w:fldCharType="separate"/>
      </w:r>
      <w:r>
        <w:rPr>
          <w:rStyle w:val="14"/>
        </w:rPr>
        <w:t>https://git-scm.co</w:t>
      </w:r>
      <w:bookmarkStart w:id="0" w:name="_Hlt460679497"/>
      <w:bookmarkStart w:id="1" w:name="_Hlt460679498"/>
      <w:r>
        <w:rPr>
          <w:rStyle w:val="14"/>
        </w:rPr>
        <w:t>m</w:t>
      </w:r>
      <w:bookmarkEnd w:id="0"/>
      <w:bookmarkEnd w:id="1"/>
      <w:r>
        <w:rPr>
          <w:rStyle w:val="14"/>
        </w:rPr>
        <w:t>/download</w:t>
      </w:r>
      <w:r>
        <w:fldChar w:fldCharType="end"/>
      </w:r>
    </w:p>
    <w:p>
      <w:r>
        <w:drawing>
          <wp:inline distT="0" distB="0" distL="114300" distR="114300">
            <wp:extent cx="7066915" cy="3066415"/>
            <wp:effectExtent l="0" t="0" r="635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66915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33465" cy="18669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346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参考资料中安装包已经下载完毕，根据不同的操作系统选择对应的安装包。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软件安装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安装git for windows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76415" cy="1876425"/>
            <wp:effectExtent l="0" t="0" r="635" b="952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4095115"/>
            <wp:effectExtent l="0" t="0" r="635" b="63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409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一路“下一步”使用默认选项即可。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我这里安装到D盘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7009765" cy="3818890"/>
            <wp:effectExtent l="0" t="0" r="635" b="1016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09765" cy="381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判断是否安装成功，输入git --version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47465" cy="1133475"/>
            <wp:effectExtent l="0" t="0" r="635" b="952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安装TortoiseGit</w:t>
      </w:r>
    </w:p>
    <w:p>
      <w:r>
        <w:drawing>
          <wp:inline distT="0" distB="0" distL="114300" distR="114300">
            <wp:extent cx="7009765" cy="1762125"/>
            <wp:effectExtent l="0" t="0" r="635" b="952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0976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52390" cy="4028440"/>
            <wp:effectExtent l="0" t="0" r="10160" b="1016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一路“下一步”使用默认选项即可。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默认选项下会启动配置画面：</w:t>
      </w:r>
    </w:p>
    <w:p>
      <w:r>
        <w:drawing>
          <wp:inline distT="0" distB="0" distL="114300" distR="114300">
            <wp:extent cx="4237355" cy="3634105"/>
            <wp:effectExtent l="0" t="0" r="10795" b="444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3634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由于目前只有英文语言包，默认即可继续下一步。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git.exe，</w:t>
      </w:r>
      <w:r>
        <w:rPr>
          <w:rFonts w:hint="eastAsia"/>
          <w:highlight w:val="yellow"/>
          <w:lang w:val="en-US" w:eastAsia="zh-CN"/>
        </w:rPr>
        <w:t>在4.2.1中已经安装过git-for-windows了所以在此找到git.exe所在的目录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3636645"/>
            <wp:effectExtent l="0" t="0" r="11430" b="1905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363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配置开发者姓名及邮箱，每次提交代码时都会把此信息包含到提交的信息中。</w:t>
      </w:r>
    </w:p>
    <w:p>
      <w:r>
        <w:drawing>
          <wp:inline distT="0" distB="0" distL="114300" distR="114300">
            <wp:extent cx="4460875" cy="3783965"/>
            <wp:effectExtent l="0" t="0" r="15875" b="6985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0875" cy="3783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安装完成后，查看机器的用户和email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28465" cy="1552575"/>
            <wp:effectExtent l="0" t="0" r="635" b="9525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3415" cy="3811905"/>
            <wp:effectExtent l="0" t="0" r="13335" b="1714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3811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使用默认配置，点击“完成”按钮完成配置。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完整完毕后在系统右键菜单中会出现</w:t>
      </w:r>
      <w:r>
        <w:rPr>
          <w:rFonts w:hint="eastAsia"/>
          <w:lang w:val="en-US" w:eastAsia="zh-CN"/>
        </w:rPr>
        <w:t>git的菜单项。</w:t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501650</wp:posOffset>
                </wp:positionH>
                <wp:positionV relativeFrom="paragraph">
                  <wp:posOffset>1273175</wp:posOffset>
                </wp:positionV>
                <wp:extent cx="1824355" cy="395605"/>
                <wp:effectExtent l="12700" t="0" r="29845" b="2984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44650" y="5951855"/>
                          <a:ext cx="1824355" cy="3956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.5pt;margin-top:100.25pt;height:31.15pt;width:143.65pt;z-index:251658240;v-text-anchor:middle;mso-width-relative:page;mso-height-relative:page;" filled="f" stroked="t" coordsize="21600,21600" o:gfxdata="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S+CKrdgAAAAKAQAA&#10;DwAAAAAAAAABACAAAAAiAAAAZHJzL2Rvd25yZXYueG1sUEsBAhQAFAAAAAgAh07iQFfh/LpSAgAA&#10;dAQAAA4AAAAAAAAAAQAgAAAAJwEAAGRycy9lMm9Eb2MueG1sUEsFBgAAAAAGAAYAWQEAAOsFAAAA&#10;AA==&#10;">
                <v:fill on="f" focussize="0,0"/>
                <v:stroke weight="2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485515" cy="4847590"/>
            <wp:effectExtent l="0" t="0" r="635" b="1016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484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安装中文语言包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安装中文语言包并不是必选项。可以根据个人情况来选择安装。</w:t>
      </w:r>
    </w:p>
    <w:p>
      <w:r>
        <w:drawing>
          <wp:inline distT="0" distB="0" distL="114300" distR="114300">
            <wp:extent cx="6495415" cy="1685925"/>
            <wp:effectExtent l="0" t="0" r="635" b="9525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9541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80560" cy="3510280"/>
            <wp:effectExtent l="0" t="0" r="15240" b="13970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51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直接“下一步”完整完毕。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语言包安装完毕后可以在TortoiseGit的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设置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中调整语言</w:t>
      </w:r>
    </w:p>
    <w:p>
      <w:r>
        <w:drawing>
          <wp:inline distT="0" distB="0" distL="114300" distR="114300">
            <wp:extent cx="5571490" cy="4037965"/>
            <wp:effectExtent l="0" t="0" r="10160" b="635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403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第五章：</w:t>
      </w: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git管理文件版本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创建版本库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版本库呢？版本库又名仓库，英文名repository，你可以简单理解成一个目录，这个目录里面的所有文件都可以被Git管理起来，每个文件的修改、删除，Git都能跟踪，以便任何时刻都可以追踪历史，或者在将来某个时刻可以“还原”。由于git是分布式版本管理工具，所以git在不需要联网的情况下也具有完整的版本管理能力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创建一个版本库非常简单，可以使用git bash也可以使用TortoiseGit。首先，选择一个合适的地方，创建一个空目录（F:\repository）。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使用GitBash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在当前目录中点击右键中选择Git Bash来启动。</w:t>
      </w:r>
    </w:p>
    <w:p>
      <w:r>
        <w:drawing>
          <wp:inline distT="0" distB="0" distL="114300" distR="114300">
            <wp:extent cx="4447540" cy="4037965"/>
            <wp:effectExtent l="0" t="0" r="10160" b="635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403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61990" cy="3304540"/>
            <wp:effectExtent l="0" t="0" r="10160" b="1016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或者在开始菜单中启动。注意如果是从开始菜单启动的gitbash需要切换目录到仓库所在的目录。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42940" cy="1447800"/>
            <wp:effectExtent l="0" t="0" r="10160" b="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创建仓库执行命令：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git init</w:t>
      </w:r>
    </w:p>
    <w:p>
      <w:r>
        <w:drawing>
          <wp:inline distT="0" distB="0" distL="114300" distR="114300">
            <wp:extent cx="5723890" cy="1895475"/>
            <wp:effectExtent l="0" t="0" r="10160" b="9525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查看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85490" cy="1419225"/>
            <wp:effectExtent l="0" t="0" r="10160" b="9525"/>
            <wp:docPr id="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使用TortoiseGit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使用TortoiseGit时只需要在目录中点击右键菜单选择“在这里创建版本库”</w:t>
      </w:r>
    </w:p>
    <w:p>
      <w:pPr>
        <w:ind w:firstLine="420" w:firstLineChars="0"/>
      </w:pPr>
      <w:r>
        <w:drawing>
          <wp:inline distT="0" distB="0" distL="114300" distR="114300">
            <wp:extent cx="3428365" cy="5066665"/>
            <wp:effectExtent l="0" t="0" r="635" b="635"/>
            <wp:docPr id="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506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704715" cy="2105025"/>
            <wp:effectExtent l="0" t="0" r="635" b="9525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866515" cy="1933575"/>
            <wp:effectExtent l="0" t="0" r="635" b="9525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版本库创建成功，会在此目录下创建一个</w:t>
      </w:r>
      <w:r>
        <w:rPr>
          <w:rFonts w:hint="eastAsia"/>
          <w:lang w:val="en-US" w:eastAsia="zh-CN"/>
        </w:rPr>
        <w:t>.git的隐藏目录（叫做版本库），如下所示：</w:t>
      </w:r>
    </w:p>
    <w:p>
      <w:pPr>
        <w:ind w:firstLine="420" w:firstLineChars="0"/>
      </w:pPr>
      <w:r>
        <w:drawing>
          <wp:inline distT="0" distB="0" distL="114300" distR="114300">
            <wp:extent cx="3285490" cy="1419225"/>
            <wp:effectExtent l="0" t="0" r="10160" b="9525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在windows中如何显示隐藏目录隐藏目录请自行百度o(╯□╰)o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概念：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版本库</w:t>
      </w:r>
      <w:r>
        <w:rPr>
          <w:rFonts w:hint="eastAsia"/>
          <w:b/>
          <w:bCs/>
          <w:lang w:val="en-US" w:eastAsia="zh-CN"/>
        </w:rPr>
        <w:t>：“.git”目录就是版本库，将来文件都需要保存到版本库中。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工作目录</w:t>
      </w:r>
      <w:r>
        <w:rPr>
          <w:rFonts w:hint="eastAsia"/>
          <w:b/>
          <w:bCs/>
          <w:lang w:val="en-US" w:eastAsia="zh-CN"/>
        </w:rPr>
        <w:t>：包含“.git”目录的目录，</w:t>
      </w:r>
      <w:r>
        <w:rPr>
          <w:rFonts w:hint="eastAsia"/>
          <w:b/>
          <w:bCs/>
          <w:highlight w:val="yellow"/>
          <w:lang w:val="en-US" w:eastAsia="zh-CN"/>
        </w:rPr>
        <w:t>也就是.git目录的上一级目录就是工作目录</w:t>
      </w:r>
      <w:r>
        <w:rPr>
          <w:rFonts w:hint="eastAsia"/>
          <w:b/>
          <w:bCs/>
          <w:lang w:val="en-US" w:eastAsia="zh-CN"/>
        </w:rPr>
        <w:t>。只有工作目录中的文件才能保存到版本库中。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添加文件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添加文件过程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在F:\repository目录下创建一个mytest.txt文件</w:t>
      </w:r>
    </w:p>
    <w:p>
      <w:r>
        <w:drawing>
          <wp:inline distT="0" distB="0" distL="114300" distR="114300">
            <wp:extent cx="6800215" cy="1419225"/>
            <wp:effectExtent l="0" t="0" r="635" b="9525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9540" cy="3961765"/>
            <wp:effectExtent l="0" t="0" r="10160" b="63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96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419215" cy="3161665"/>
            <wp:effectExtent l="0" t="0" r="635" b="635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文本文件变为带“+”号的图标：</w:t>
      </w:r>
    </w:p>
    <w:p>
      <w:r>
        <w:drawing>
          <wp:inline distT="0" distB="0" distL="114300" distR="114300">
            <wp:extent cx="4218940" cy="1562100"/>
            <wp:effectExtent l="0" t="0" r="10160" b="0"/>
            <wp:docPr id="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提交文件：在</w:t>
      </w:r>
      <w:r>
        <w:rPr>
          <w:rFonts w:hint="eastAsia"/>
          <w:lang w:val="en-US" w:eastAsia="zh-CN"/>
        </w:rPr>
        <w:t>mytest.txt上再次点击右键选择“提交”，此时将文件保存至版本库中。</w:t>
      </w:r>
    </w:p>
    <w:p>
      <w:r>
        <w:drawing>
          <wp:inline distT="0" distB="0" distL="114300" distR="114300">
            <wp:extent cx="4542790" cy="2333625"/>
            <wp:effectExtent l="0" t="0" r="10160" b="9525"/>
            <wp:docPr id="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741285" cy="5709285"/>
            <wp:effectExtent l="0" t="0" r="12065" b="5715"/>
            <wp:docPr id="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570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9990" cy="3466465"/>
            <wp:effectExtent l="0" t="0" r="10160" b="635"/>
            <wp:docPr id="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查看文件：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9740" cy="1485900"/>
            <wp:effectExtent l="0" t="0" r="10160" b="0"/>
            <wp:docPr id="5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工作区和暂存区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Git和其他版本控制系统如SVN的一个不同之处就是有暂存区的概念。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什么是工作区（Working Directory）？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工作区就是你在电脑里能看到的目录，比如我的reporstory文件夹就是一个工作区。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有的同学可能会说repository不是版本库吗怎么是工作区了？</w:t>
      </w:r>
      <w:r>
        <w:rPr>
          <w:rFonts w:hint="eastAsia"/>
          <w:highlight w:val="yellow"/>
          <w:lang w:val="en-US" w:eastAsia="zh-CN"/>
        </w:rPr>
        <w:t>其实repository目录是工作区，在这个目录中的“.git”隐藏文件夹才是版本库</w:t>
      </w:r>
      <w:r>
        <w:rPr>
          <w:rFonts w:hint="eastAsia"/>
          <w:lang w:val="en-US" w:eastAsia="zh-CN"/>
        </w:rPr>
        <w:t>。这回概念清晰了吧。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Git的版本库里存了很多东西，其中最重要的就是称为stage（或者叫index）的暂存区，还有Git为我们自动创建的第一个分支master，以及指向master的一个指针叫HEAD。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如下图所示：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"http://www.liaoxuefeng.com/files/attachments/001384907702917346729e9afbf4127b6dfbae9207af016000/0"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62450" cy="2228850"/>
            <wp:effectExtent l="0" t="0" r="0" b="0"/>
            <wp:docPr id="60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分支和HEAD的概念我们</w:t>
      </w:r>
      <w:r>
        <w:rPr>
          <w:rFonts w:hint="eastAsia" w:ascii="宋体" w:hAnsi="宋体" w:cs="宋体"/>
          <w:sz w:val="24"/>
          <w:szCs w:val="24"/>
          <w:lang w:val="en-US" w:eastAsia="zh-CN"/>
        </w:rPr>
        <w:t>稍后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再讲。前面讲了我们把文件往Git版本库里添加的时候，是分两步执行的：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第一步是用git add把文件添加进去，实际上就是把文件修改添加到暂存区；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第二步是用git commit提交更改，实际上就是把暂存区的所有内容提交到当前分支</w:t>
      </w:r>
      <w:r>
        <w:rPr>
          <w:rFonts w:hint="eastAsia" w:ascii="宋体" w:hAnsi="宋体" w:cs="宋体"/>
          <w:sz w:val="24"/>
          <w:szCs w:val="24"/>
          <w:lang w:val="en-US" w:eastAsia="zh-CN"/>
        </w:rPr>
        <w:t>（默认是master）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因为我们创建Git版本库时，Git自动为我们创建了唯一一个master分支，所以，现在，git commit就是往master分支上提交更改。</w:t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你可以简单理解为，需要提交的文件修改通通放到暂存区，然后，一次性提交暂存区的所有修改。</w:t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查看版本库，可点击“版本库浏览器”</w:t>
      </w:r>
    </w:p>
    <w:p>
      <w:r>
        <w:drawing>
          <wp:inline distT="0" distB="0" distL="114300" distR="114300">
            <wp:extent cx="4904740" cy="4209415"/>
            <wp:effectExtent l="0" t="0" r="10160" b="635"/>
            <wp:docPr id="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4142105"/>
            <wp:effectExtent l="0" t="0" r="16510" b="10795"/>
            <wp:docPr id="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14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修改文件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被版本库管理的文件不可避免的要发生修改，此时只需要直接对文件修改即可。修改完毕后需要将文件的修改提交到版本库。</w:t>
      </w:r>
    </w:p>
    <w:p>
      <w:pPr>
        <w:ind w:firstLine="420" w:firstLineChars="0"/>
      </w:pPr>
      <w:r>
        <w:rPr>
          <w:rFonts w:hint="eastAsia"/>
          <w:lang w:val="en-US" w:eastAsia="zh-CN"/>
        </w:rPr>
        <w:t>在mytest.txt文件上点击右键，然后选择“提交”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3990340" cy="4276090"/>
            <wp:effectExtent l="0" t="0" r="10160" b="1016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427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740650" cy="5697855"/>
            <wp:effectExtent l="0" t="0" r="12700" b="17145"/>
            <wp:docPr id="6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740650" cy="5697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9515" cy="3466465"/>
            <wp:effectExtent l="0" t="0" r="635" b="635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查看修改历史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在开发过程中可能会经常查看代码的修改历史，或者叫做修改日志。来查看某个版本是谁修改的，什么时间修改的，修改了哪些内容。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可以在文件上点击右键选择“显示日志”来查看文件的修改历史。</w:t>
      </w:r>
    </w:p>
    <w:p>
      <w:r>
        <w:drawing>
          <wp:inline distT="0" distB="0" distL="114300" distR="114300">
            <wp:extent cx="6752590" cy="3209290"/>
            <wp:effectExtent l="0" t="0" r="10160" b="1016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95390" cy="5714365"/>
            <wp:effectExtent l="0" t="0" r="10160" b="635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95390" cy="571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差异比较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当文件内容修改后，需要和修改之前对比一下修改了哪些内容此时可以使用“比较差异功能”</w:t>
      </w:r>
    </w:p>
    <w:p>
      <w:r>
        <w:drawing>
          <wp:inline distT="0" distB="0" distL="114300" distR="114300">
            <wp:extent cx="6904990" cy="2333625"/>
            <wp:effectExtent l="0" t="0" r="10160" b="9525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0499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7735570" cy="2523490"/>
            <wp:effectExtent l="0" t="0" r="17780" b="1016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735570" cy="252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还原修改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当文件修改后不想把修改的内容提交，还想还原到未修改之前的状态。此时可以使用“还原”功能</w:t>
      </w:r>
    </w:p>
    <w:p>
      <w:r>
        <w:drawing>
          <wp:inline distT="0" distB="0" distL="114300" distR="114300">
            <wp:extent cx="7047865" cy="4761865"/>
            <wp:effectExtent l="0" t="0" r="635" b="635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257040" cy="4057015"/>
            <wp:effectExtent l="0" t="0" r="10160" b="63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05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447790" cy="3075940"/>
            <wp:effectExtent l="0" t="0" r="10160" b="10160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="宋体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eastAsia="zh-CN"/>
        </w:rPr>
        <w:t>注意：此操作会撤销所有未提交的修改，所以当做还原操作是需要慎重慎重！！！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需要删除无用的文件时可以使用git提供的删除功能直接将文件从版本库中删除。</w:t>
      </w:r>
    </w:p>
    <w:p>
      <w:r>
        <w:drawing>
          <wp:inline distT="0" distB="0" distL="114300" distR="114300">
            <wp:extent cx="6390640" cy="4466590"/>
            <wp:effectExtent l="0" t="0" r="10160" b="10160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446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此时不是真的删除，可以通过还原功能，还原文件。</w:t>
      </w:r>
    </w:p>
    <w:p>
      <w:r>
        <w:drawing>
          <wp:inline distT="0" distB="0" distL="114300" distR="114300">
            <wp:extent cx="6219190" cy="3799840"/>
            <wp:effectExtent l="0" t="0" r="10160" b="10160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379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如果真的想删除文件，可以选择【提交】</w:t>
      </w:r>
    </w:p>
    <w:p>
      <w:r>
        <w:drawing>
          <wp:inline distT="0" distB="0" distL="114300" distR="114300">
            <wp:extent cx="6491605" cy="4713605"/>
            <wp:effectExtent l="0" t="0" r="4445" b="1079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91605" cy="471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删除文件并保留副本</w:t>
      </w:r>
    </w:p>
    <w:p>
      <w:r>
        <w:drawing>
          <wp:inline distT="0" distB="0" distL="114300" distR="114300">
            <wp:extent cx="6085840" cy="3018790"/>
            <wp:effectExtent l="0" t="0" r="10160" b="10160"/>
            <wp:docPr id="7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85840" cy="301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90640" cy="1695450"/>
            <wp:effectExtent l="0" t="0" r="10160" b="0"/>
            <wp:docPr id="8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此时文件删除，但是本地参考仍然存在，执行【提交】可以删除版本库的文件，但是mytest3.txt在本地会保留。</w:t>
      </w:r>
    </w:p>
    <w:p>
      <w:r>
        <w:drawing>
          <wp:inline distT="0" distB="0" distL="114300" distR="114300">
            <wp:extent cx="5589905" cy="3797935"/>
            <wp:effectExtent l="0" t="0" r="10795" b="12065"/>
            <wp:docPr id="8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79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提交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后，查看仓库。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552565" cy="1847850"/>
            <wp:effectExtent l="0" t="0" r="635" b="0"/>
            <wp:docPr id="9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案例：将</w:t>
      </w:r>
      <w:r>
        <w:rPr>
          <w:rFonts w:hint="eastAsia"/>
          <w:lang w:val="en-US" w:eastAsia="zh-CN"/>
        </w:rPr>
        <w:t>java工程提交到版本库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第一步：将参考资料中的java工程HelloProjet复制到工作目录中</w:t>
      </w:r>
    </w:p>
    <w:p/>
    <w:p>
      <w:r>
        <w:drawing>
          <wp:inline distT="0" distB="0" distL="114300" distR="114300">
            <wp:extent cx="6362065" cy="1857375"/>
            <wp:effectExtent l="0" t="0" r="635" b="9525"/>
            <wp:docPr id="9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第二步：将工程添加到暂存区。</w:t>
      </w:r>
    </w:p>
    <w:p>
      <w:r>
        <w:drawing>
          <wp:inline distT="0" distB="0" distL="114300" distR="114300">
            <wp:extent cx="7009765" cy="4552315"/>
            <wp:effectExtent l="0" t="0" r="635" b="635"/>
            <wp:docPr id="9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09765" cy="455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61740" cy="2923540"/>
            <wp:effectExtent l="0" t="0" r="10160" b="10160"/>
            <wp:docPr id="9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点击确定</w:t>
      </w:r>
    </w:p>
    <w:p>
      <w:r>
        <w:drawing>
          <wp:inline distT="0" distB="0" distL="114300" distR="114300">
            <wp:extent cx="6419215" cy="3094990"/>
            <wp:effectExtent l="0" t="0" r="635" b="10160"/>
            <wp:docPr id="9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点击【确定】完成暂存区添加。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三、忽略文件或文件夹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在此工程中，并不是所有文件都需要保存到版本库中的例如“</w:t>
      </w:r>
      <w:r>
        <w:rPr>
          <w:rFonts w:hint="eastAsia"/>
          <w:lang w:val="en-US" w:eastAsia="zh-CN"/>
        </w:rPr>
        <w:t>out</w:t>
      </w:r>
      <w:r>
        <w:rPr>
          <w:rFonts w:hint="eastAsia"/>
          <w:lang w:eastAsia="zh-CN"/>
        </w:rPr>
        <w:t>”目录及目录下的文件就可以忽略。好在Git考虑到了大家的感受，这个问题解决起来也很简单，在Git工作区的根目录下创建一个特殊的.gitignore文件，然后把要忽略的文件名填进去，Git就会自动忽略这些文件。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如果使用</w:t>
      </w:r>
      <w:r>
        <w:rPr>
          <w:rFonts w:hint="eastAsia"/>
          <w:lang w:val="en-US" w:eastAsia="zh-CN"/>
        </w:rPr>
        <w:t>TortoiseGit的话可以使用菜单项直接进行忽略。</w:t>
      </w:r>
    </w:p>
    <w:p>
      <w:r>
        <w:drawing>
          <wp:inline distT="0" distB="0" distL="114300" distR="114300">
            <wp:extent cx="7739380" cy="3307715"/>
            <wp:effectExtent l="0" t="0" r="13970" b="6985"/>
            <wp:docPr id="10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739380" cy="330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290" cy="2885440"/>
            <wp:effectExtent l="0" t="0" r="10160" b="10160"/>
            <wp:docPr id="11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28290" cy="1952625"/>
            <wp:effectExtent l="0" t="0" r="10160" b="9525"/>
            <wp:docPr id="11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00225" cy="1323975"/>
            <wp:effectExtent l="0" t="0" r="9525" b="9525"/>
            <wp:docPr id="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选择保留本地文件。完成后在此文件夹内会多出一个</w:t>
      </w:r>
      <w:r>
        <w:rPr>
          <w:rFonts w:hint="eastAsia"/>
          <w:lang w:val="en-US" w:eastAsia="zh-CN"/>
        </w:rPr>
        <w:t>.gitignore文件，这个文件就是文件忽略文件，当然也可以手工编辑。其中的内容就是把.idea和out目录忽略掉。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381115" cy="2247900"/>
            <wp:effectExtent l="0" t="0" r="635" b="0"/>
            <wp:docPr id="11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打开.gitinore文件</w:t>
      </w:r>
    </w:p>
    <w:p>
      <w:r>
        <w:drawing>
          <wp:inline distT="0" distB="0" distL="114300" distR="114300">
            <wp:extent cx="3790315" cy="1466850"/>
            <wp:effectExtent l="0" t="0" r="635" b="0"/>
            <wp:docPr id="11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提交代码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将代码添加到master分支上，其中.gitignore文件也需要添加到暂存区，然后提交到版本库。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79565" cy="4874895"/>
            <wp:effectExtent l="0" t="0" r="6985" b="1905"/>
            <wp:docPr id="13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79565" cy="487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查看版本库浏览器，不会出现.out和.idea的文件。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162040" cy="2486025"/>
            <wp:effectExtent l="0" t="0" r="10160" b="9525"/>
            <wp:docPr id="13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6204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忽略文件（.gitignore）语法规范（了解）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空行或是以 </w:t>
      </w:r>
      <w:r>
        <w:rPr>
          <w:rFonts w:hint="eastAsia"/>
          <w:highlight w:val="yellow"/>
          <w:lang w:val="en-US" w:eastAsia="zh-CN"/>
        </w:rPr>
        <w:t>#</w:t>
      </w:r>
      <w:r>
        <w:rPr>
          <w:rFonts w:hint="eastAsia"/>
          <w:lang w:val="en-US" w:eastAsia="zh-CN"/>
        </w:rPr>
        <w:t xml:space="preserve"> 开头的行即注释行将被忽略。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可以在前面添加正斜杠</w:t>
      </w:r>
      <w:r>
        <w:rPr>
          <w:rFonts w:hint="eastAsia"/>
          <w:highlight w:val="yellow"/>
          <w:lang w:val="en-US" w:eastAsia="zh-CN"/>
        </w:rPr>
        <w:t xml:space="preserve"> /</w:t>
      </w:r>
      <w:r>
        <w:rPr>
          <w:rFonts w:hint="eastAsia"/>
          <w:lang w:val="en-US" w:eastAsia="zh-CN"/>
        </w:rPr>
        <w:t xml:space="preserve"> 来避免递归,下面的例子中可以很明白的看出来与下一条的区别。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可以在后面添加正斜杠</w:t>
      </w:r>
      <w:r>
        <w:rPr>
          <w:rFonts w:hint="eastAsia"/>
          <w:highlight w:val="yellow"/>
          <w:lang w:val="en-US" w:eastAsia="zh-CN"/>
        </w:rPr>
        <w:t xml:space="preserve"> /</w:t>
      </w:r>
      <w:r>
        <w:rPr>
          <w:rFonts w:hint="eastAsia"/>
          <w:lang w:val="en-US" w:eastAsia="zh-CN"/>
        </w:rPr>
        <w:t xml:space="preserve"> 来忽略文件夹，例如 build/ 即忽略build文件夹。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可以使用 </w:t>
      </w:r>
      <w:r>
        <w:rPr>
          <w:rFonts w:hint="eastAsia"/>
          <w:highlight w:val="yellow"/>
          <w:lang w:val="en-US" w:eastAsia="zh-CN"/>
        </w:rPr>
        <w:t>!</w:t>
      </w:r>
      <w:r>
        <w:rPr>
          <w:rFonts w:hint="eastAsia"/>
          <w:lang w:val="en-US" w:eastAsia="zh-CN"/>
        </w:rPr>
        <w:t xml:space="preserve"> 来否定忽略，即比如在前面用了 *.apk ，然后使用 !a.apk ，则这个a.apk不会被忽略。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*</w:t>
      </w:r>
      <w:r>
        <w:rPr>
          <w:rFonts w:hint="eastAsia"/>
          <w:lang w:val="en-US" w:eastAsia="zh-CN"/>
        </w:rPr>
        <w:t xml:space="preserve"> 用来匹配零个或多个字符，如 *.[oa] 忽略所有以".o"或".a"结尾， *~ 忽略所有以 ~ 结尾的文件（这种文件通常被许多编辑器标记为临时文件）； </w:t>
      </w:r>
      <w:r>
        <w:rPr>
          <w:rFonts w:hint="eastAsia"/>
          <w:highlight w:val="yellow"/>
          <w:lang w:val="en-US" w:eastAsia="zh-CN"/>
        </w:rPr>
        <w:t xml:space="preserve">[] </w:t>
      </w:r>
      <w:r>
        <w:rPr>
          <w:rFonts w:hint="eastAsia"/>
          <w:lang w:val="en-US" w:eastAsia="zh-CN"/>
        </w:rPr>
        <w:t xml:space="preserve">用来匹配括号内的任一字符，如 [abc] ，也可以在括号内加连接符，如 [0-9] 匹配0至9的数； </w:t>
      </w:r>
      <w:r>
        <w:rPr>
          <w:rFonts w:hint="eastAsia"/>
          <w:highlight w:val="yellow"/>
          <w:lang w:val="en-US" w:eastAsia="zh-CN"/>
        </w:rPr>
        <w:t>?</w:t>
      </w:r>
      <w:r>
        <w:rPr>
          <w:rFonts w:hint="eastAsia"/>
          <w:lang w:val="en-US" w:eastAsia="zh-CN"/>
        </w:rPr>
        <w:t xml:space="preserve"> 用来匹配单个字符。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看了这么多，还是应该来个栗子：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忽略 .a 文件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*.a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不忽略 lib.a, 尽管已经在前面忽略了 .a 文件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!lib.a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仅在当前目录下忽略 TODO 文件， 但不包括子目录下的 subdir/TODO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/TODO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忽略 build/ 文件夹下的所有文件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build/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忽略 doc/notes.txt, 不包括 doc/server/arch.txt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doc/*.txt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忽略所有的 .pdf 文件 在 doc/ directory 下的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doc/**/*.pdf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第六章：远程仓库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添加远程库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现在我们已经在本地创建了一个Git仓库，又想让其他人来协作开发，此时就可以把本地仓库同步到远程仓库，同时还增加了本地仓库的一个备份。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常用的远程仓库就是github：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https://github.com/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，接下来我们演示如何将本地代码同步到github。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在github上创建仓库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首先你得在github上创建一个账号，这个就不演示了。然后在github上创建一个仓库：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https://github.com/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注册账号：</w:t>
      </w:r>
    </w:p>
    <w:p>
      <w:r>
        <w:drawing>
          <wp:inline distT="0" distB="0" distL="114300" distR="114300">
            <wp:extent cx="3856990" cy="4942840"/>
            <wp:effectExtent l="0" t="0" r="10160" b="1016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494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登录：</w:t>
      </w:r>
    </w:p>
    <w:p>
      <w:r>
        <w:drawing>
          <wp:inline distT="0" distB="0" distL="114300" distR="114300">
            <wp:extent cx="3980815" cy="4847590"/>
            <wp:effectExtent l="0" t="0" r="635" b="1016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484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新建仓库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7184390" cy="2272030"/>
            <wp:effectExtent l="0" t="0" r="16510" b="1397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184390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登录后：选择Start a project</w:t>
      </w:r>
    </w:p>
    <w:p>
      <w:r>
        <w:drawing>
          <wp:inline distT="0" distB="0" distL="114300" distR="114300">
            <wp:extent cx="7180580" cy="2032000"/>
            <wp:effectExtent l="0" t="0" r="1270" b="635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0580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179310" cy="5645785"/>
            <wp:effectExtent l="0" t="0" r="2540" b="12065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5645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点击“</w:t>
      </w:r>
      <w:r>
        <w:rPr>
          <w:rFonts w:hint="eastAsia"/>
          <w:lang w:val="en-US" w:eastAsia="zh-CN"/>
        </w:rPr>
        <w:t>create repository</w:t>
      </w:r>
      <w:r>
        <w:rPr>
          <w:rFonts w:hint="eastAsia"/>
          <w:lang w:eastAsia="zh-CN"/>
        </w:rPr>
        <w:t>”按钮仓库就创建成功了。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7179945" cy="3173095"/>
            <wp:effectExtent l="0" t="0" r="1905" b="825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179945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支持两种同步方式“https”和“ssh”。如果使用https很简单基本不需要配置就可以使用，但是每次提交代码和下载代码时都需要输入用户名和密码（github注册的账号和密码）。如果使用ssh方式就需要客户端先生成一个密钥对，即一个公钥一个私钥。然后还需要把公钥放到githib的服务器上。这两种方式在实际开发中都有应用，所以我们都需要掌握。接下来我们先看ssh方式。</w:t>
      </w:r>
    </w:p>
    <w:p>
      <w:pPr>
        <w:rPr>
          <w:rFonts w:hint="eastAsia"/>
          <w:lang w:val="en-US" w:eastAsia="zh-CN"/>
        </w:rPr>
      </w:pPr>
    </w:p>
    <w:p>
      <w:pPr>
        <w:pStyle w:val="4"/>
      </w:pPr>
      <w:r>
        <w:rPr>
          <w:rFonts w:hint="eastAsia"/>
        </w:rPr>
        <w:t>ssh协议</w:t>
      </w:r>
    </w:p>
    <w:p>
      <w:pPr>
        <w:pStyle w:val="5"/>
      </w:pPr>
      <w:r>
        <w:rPr>
          <w:rFonts w:hint="eastAsia"/>
        </w:rPr>
        <w:t>什么是ssh</w:t>
      </w:r>
      <w:r>
        <w:t>?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SSH 为 Secure Shell（安全外壳协议）的缩写，由 IETF 的网络小组（Network Working Group）所制定。SSH 是目前较可靠，专为远程登录会话和其他网络服务提供安全性的协议。利用 SSH 协议可以有效防止远程管理过程中的信息泄露问题。</w:t>
      </w:r>
    </w:p>
    <w:p>
      <w:pPr>
        <w:pStyle w:val="5"/>
      </w:pPr>
      <w:r>
        <w:rPr>
          <w:rFonts w:hint="eastAsia"/>
        </w:rPr>
        <w:t>基于密匙的安全验证</w:t>
      </w:r>
    </w:p>
    <w:p>
      <w:pPr>
        <w:ind w:firstLine="420" w:firstLineChars="0"/>
      </w:pP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ssh协议通信时，推荐使用基于密钥的验证方式。</w:t>
      </w:r>
      <w:r>
        <w:rPr>
          <w:rFonts w:hint="eastAsia"/>
        </w:rPr>
        <w:t>你必须为自己创建</w:t>
      </w:r>
      <w:r>
        <w:rPr>
          <w:rFonts w:hint="eastAsia"/>
          <w:highlight w:val="yellow"/>
        </w:rPr>
        <w:t>一对密匙</w:t>
      </w:r>
      <w:r>
        <w:rPr>
          <w:rFonts w:hint="eastAsia"/>
        </w:rPr>
        <w:t>，</w:t>
      </w:r>
      <w:r>
        <w:rPr>
          <w:rFonts w:hint="eastAsia"/>
          <w:highlight w:val="yellow"/>
        </w:rPr>
        <w:t>并把公用密匙放在需要访问的服务器上</w:t>
      </w:r>
      <w:r>
        <w:rPr>
          <w:rFonts w:hint="eastAsia"/>
        </w:rPr>
        <w:t>。如果你要连接到SSH服务器上，客户端软件就会向服务器发出请求，请求用你的密匙进行安全验证。服务器收到请求之后，先在该服务器上你的主目录下寻找你的公用密匙，然后把它和你发送过来的公用密匙进行比较。如果两个密匙一致，服务器就用公用密匙加密“质询”（challenge）并把它发送给客户端软件。客户端软件收到“质询”之后就可以用你的私人密匙解密再把它发送给服务器。</w:t>
      </w:r>
    </w:p>
    <w:p>
      <w:pPr>
        <w:pStyle w:val="5"/>
      </w:pPr>
      <w:r>
        <w:t>s</w:t>
      </w:r>
      <w:r>
        <w:rPr>
          <w:rFonts w:hint="eastAsia"/>
        </w:rPr>
        <w:t>sh密钥生成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在windows下我们可以使用 Git Bash.exe来生成密钥，可以通过开始菜单或者右键菜单打开Git Bash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723515" cy="4399915"/>
            <wp:effectExtent l="0" t="0" r="635" b="63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23515" cy="439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rPr>
          <w:rFonts w:hint="eastAsia"/>
        </w:rPr>
        <w:t>git</w:t>
      </w:r>
      <w:r>
        <w:t xml:space="preserve"> bash </w:t>
      </w:r>
      <w:r>
        <w:rPr>
          <w:rFonts w:hint="eastAsia"/>
        </w:rPr>
        <w:t>执行命令,生命公钥和私钥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Style w:val="13"/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</w:rPr>
        <w:t>命令:</w:t>
      </w:r>
      <w:r>
        <w:rPr>
          <w:rStyle w:val="20"/>
          <w:rFonts w:ascii="Arial" w:hAnsi="Arial" w:eastAsia="宋体" w:cs="Arial"/>
          <w:color w:val="333333"/>
          <w:szCs w:val="21"/>
          <w:shd w:val="clear" w:color="auto" w:fill="FFFFFF"/>
        </w:rPr>
        <w:t xml:space="preserve"> </w:t>
      </w:r>
      <w:r>
        <w:rPr>
          <w:rStyle w:val="13"/>
          <w:rFonts w:ascii="Arial" w:hAnsi="Arial" w:cs="Arial"/>
          <w:color w:val="333333"/>
          <w:szCs w:val="21"/>
          <w:shd w:val="clear" w:color="auto" w:fill="FFFFFF"/>
        </w:rPr>
        <w:t>ssh-keygen -t rsa</w:t>
      </w:r>
    </w:p>
    <w:p>
      <w:r>
        <w:drawing>
          <wp:inline distT="0" distB="0" distL="114300" distR="114300">
            <wp:extent cx="5790565" cy="3866515"/>
            <wp:effectExtent l="0" t="0" r="635" b="63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90565" cy="386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执行命令完成后,在window本地用户.ssh目录</w:t>
      </w:r>
      <w:r>
        <w:t>C:\Users\</w:t>
      </w:r>
      <w:r>
        <w:rPr>
          <w:rFonts w:hint="eastAsia"/>
        </w:rPr>
        <w:t>用户名</w:t>
      </w:r>
      <w:r>
        <w:t>\.ssh</w:t>
      </w:r>
      <w:r>
        <w:rPr>
          <w:rFonts w:hint="eastAsia"/>
        </w:rPr>
        <w:t>下面生成如下名称的公钥和私钥:</w:t>
      </w:r>
    </w:p>
    <w:p>
      <w:r>
        <w:drawing>
          <wp:inline distT="0" distB="0" distL="114300" distR="114300">
            <wp:extent cx="6847840" cy="1704975"/>
            <wp:effectExtent l="0" t="0" r="10160" b="9525"/>
            <wp:docPr id="1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t>s</w:t>
      </w:r>
      <w:r>
        <w:rPr>
          <w:rFonts w:hint="eastAsia"/>
        </w:rPr>
        <w:t>sh密钥配置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密钥生成后需要在github上配置密钥本地才可以顺利访问。</w:t>
      </w:r>
    </w:p>
    <w:p>
      <w:r>
        <w:drawing>
          <wp:inline distT="0" distB="0" distL="114300" distR="114300">
            <wp:extent cx="7183120" cy="2649855"/>
            <wp:effectExtent l="0" t="0" r="17780" b="1714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183120" cy="264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186295" cy="2994025"/>
            <wp:effectExtent l="0" t="0" r="14605" b="15875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186295" cy="299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在key部分将id_rsa.pub文件内容添加进去，然后点击“Add SSH key”按钮完成配置。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81215" cy="2003425"/>
            <wp:effectExtent l="0" t="0" r="635" b="15875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181215" cy="200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使用ssh协议同步到远程仓库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同步到远程仓库可以使用git bash也可以使用tortoiseGit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bash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在仓库所在的目录（F:\repository）点击右键选择“Git Bash Here”，启动git bash程序。</w:t>
      </w:r>
    </w:p>
    <w:p>
      <w:r>
        <w:drawing>
          <wp:inline distT="0" distB="0" distL="114300" distR="114300">
            <wp:extent cx="6123940" cy="4104640"/>
            <wp:effectExtent l="0" t="0" r="10160" b="1016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410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然后在</w:t>
      </w:r>
      <w:r>
        <w:rPr>
          <w:rFonts w:hint="eastAsia"/>
          <w:lang w:val="en-US" w:eastAsia="zh-CN"/>
        </w:rPr>
        <w:t>git bash中执行如下语句：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git remote add origin</w:t>
      </w:r>
      <w:r>
        <w:rPr>
          <w:rFonts w:hint="eastAsia"/>
          <w:lang w:val="en-US" w:eastAsia="zh-CN"/>
        </w:rPr>
        <w:t xml:space="preserve"> git@github.com:</w:t>
      </w:r>
      <w:r>
        <w:rPr>
          <w:rFonts w:hint="eastAsia"/>
          <w:highlight w:val="yellow"/>
          <w:lang w:val="en-US" w:eastAsia="zh-CN"/>
        </w:rPr>
        <w:t>itcast888</w:t>
      </w:r>
      <w:r>
        <w:rPr>
          <w:rFonts w:hint="eastAsia"/>
          <w:lang w:val="en-US" w:eastAsia="zh-CN"/>
        </w:rPr>
        <w:t>/mytest.git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ind w:firstLine="420" w:firstLineChars="0"/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push -u origin master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注意：其中黄色高亮字体部分需要替换成个人的用户名。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809615" cy="3695065"/>
            <wp:effectExtent l="0" t="0" r="635" b="635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09615" cy="369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如何出现如下错误：</w:t>
      </w:r>
    </w:p>
    <w:p>
      <w:r>
        <w:drawing>
          <wp:inline distT="0" distB="0" distL="114300" distR="114300">
            <wp:extent cx="5247640" cy="695325"/>
            <wp:effectExtent l="0" t="0" r="10160" b="9525"/>
            <wp:docPr id="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可以先执行如下命令，然后再执行上面的命令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git remote rm origin</w:t>
      </w:r>
    </w:p>
    <w:p>
      <w:r>
        <w:drawing>
          <wp:inline distT="0" distB="0" distL="114300" distR="114300">
            <wp:extent cx="5466715" cy="1143000"/>
            <wp:effectExtent l="0" t="0" r="635" b="0"/>
            <wp:docPr id="1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6671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查看github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83755" cy="3404870"/>
            <wp:effectExtent l="0" t="0" r="17145" b="5080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183755" cy="340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TortoiseGit同步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由于TortoiseGit使用的ssh工具是“PuTTY”，git Bash使用的ssh工具是“openSSH”，如果想让TortoiseGit也使用刚才生成的密钥可以做如下配置：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右键，选择“git 同步”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28515" cy="4476115"/>
            <wp:effectExtent l="0" t="0" r="635" b="635"/>
            <wp:docPr id="1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447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点击管理。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933440" cy="4618990"/>
            <wp:effectExtent l="0" t="0" r="10160" b="10160"/>
            <wp:docPr id="1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461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【注意】：首先保证：ssh客户端需配置成git使用的客户端</w:t>
      </w:r>
    </w:p>
    <w:p>
      <w:r>
        <w:drawing>
          <wp:inline distT="0" distB="0" distL="114300" distR="114300">
            <wp:extent cx="7182485" cy="5805170"/>
            <wp:effectExtent l="0" t="0" r="18415" b="5080"/>
            <wp:docPr id="1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182485" cy="580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可以重新创建一个仓库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80580" cy="4121785"/>
            <wp:effectExtent l="0" t="0" r="1270" b="12065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180580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183755" cy="5563235"/>
            <wp:effectExtent l="0" t="0" r="17145" b="18415"/>
            <wp:docPr id="10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183755" cy="556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Url：远程仓库的地址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推送URL：也是相同的（可以不填写）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Putty密钥：选择刚才生成的密钥中的私钥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895340" cy="4628515"/>
            <wp:effectExtent l="0" t="0" r="10160" b="635"/>
            <wp:docPr id="14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查看github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7180580" cy="2998470"/>
            <wp:effectExtent l="0" t="0" r="1270" b="11430"/>
            <wp:docPr id="14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180580" cy="2998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使用http协议同步到远程仓库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使用TortoiseGit同步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创建仓库mytest3</w:t>
      </w:r>
    </w:p>
    <w:p>
      <w:r>
        <w:drawing>
          <wp:inline distT="0" distB="0" distL="114300" distR="114300">
            <wp:extent cx="7184390" cy="4161790"/>
            <wp:effectExtent l="0" t="0" r="16510" b="10160"/>
            <wp:docPr id="14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184390" cy="416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选择“Git同步”</w:t>
      </w:r>
    </w:p>
    <w:p>
      <w:r>
        <w:drawing>
          <wp:inline distT="0" distB="0" distL="114300" distR="114300">
            <wp:extent cx="4933315" cy="4580890"/>
            <wp:effectExtent l="0" t="0" r="635" b="10160"/>
            <wp:docPr id="14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458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180580" cy="3486785"/>
            <wp:effectExtent l="0" t="0" r="1270" b="18415"/>
            <wp:docPr id="14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180580" cy="3486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52490" cy="4618990"/>
            <wp:effectExtent l="0" t="0" r="10160" b="10160"/>
            <wp:docPr id="14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52490" cy="461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这时候推送需要输入“用户名”和“密码”。</w:t>
      </w:r>
    </w:p>
    <w:p>
      <w:r>
        <w:drawing>
          <wp:inline distT="0" distB="0" distL="114300" distR="114300">
            <wp:extent cx="4085590" cy="3066415"/>
            <wp:effectExtent l="0" t="0" r="10160" b="635"/>
            <wp:docPr id="14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查看github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84390" cy="3042285"/>
            <wp:effectExtent l="0" t="0" r="16510" b="5715"/>
            <wp:docPr id="14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184390" cy="304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从远程仓库克隆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克隆远程仓库也就是从远程把仓库复制一份到本地，克隆后会创建一个新的本地仓库。选择一个任意部署仓库的目录，然后克隆远程仓库。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创建F/repository/clone_repo目录，用来存放clone下来的项目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bash：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找到github中mytest仓库的url，我们先演示使用ssh协议。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85025" cy="3329305"/>
            <wp:effectExtent l="0" t="0" r="15875" b="4445"/>
            <wp:docPr id="15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185025" cy="332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 git clone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"mailto:git@github.com:sublun/mytest.git"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git@github.com:</w:t>
      </w:r>
      <w:r>
        <w:rPr>
          <w:rStyle w:val="14"/>
          <w:rFonts w:hint="eastAsia"/>
          <w:color w:val="FF0000"/>
          <w:lang w:val="en-US" w:eastAsia="zh-CN"/>
        </w:rPr>
        <w:t>sublun</w:t>
      </w:r>
      <w:r>
        <w:rPr>
          <w:rStyle w:val="14"/>
          <w:rFonts w:hint="eastAsia"/>
          <w:lang w:val="en-US" w:eastAsia="zh-CN"/>
        </w:rPr>
        <w:t>/mytest.git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04965" cy="3209290"/>
            <wp:effectExtent l="0" t="0" r="635" b="10160"/>
            <wp:docPr id="15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使用TortoiseGit：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使用远程仓库的mytest3为例：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80580" cy="3464560"/>
            <wp:effectExtent l="0" t="0" r="1270" b="2540"/>
            <wp:docPr id="15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180580" cy="3464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在任意目录点击右键：</w:t>
      </w:r>
    </w:p>
    <w:p>
      <w:r>
        <w:drawing>
          <wp:inline distT="0" distB="0" distL="114300" distR="114300">
            <wp:extent cx="4028440" cy="4276090"/>
            <wp:effectExtent l="0" t="0" r="10160" b="10160"/>
            <wp:docPr id="15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427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52415" cy="3876040"/>
            <wp:effectExtent l="0" t="0" r="635" b="10160"/>
            <wp:docPr id="15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387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1890" cy="3456940"/>
            <wp:effectExtent l="0" t="0" r="10160" b="10160"/>
            <wp:docPr id="15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查看：F/repository/clone_repo目录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381115" cy="1581150"/>
            <wp:effectExtent l="0" t="0" r="635" b="0"/>
            <wp:docPr id="15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从远程仓库取代码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Git中从远程的分支获取最新的版本到本地有这样2个命令：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fetch：相当于是从远程获取最新版本到本地，不会自动merge（合并代码）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git pull：相当于是从远程获取最新版本并merge到本地，</w:t>
      </w:r>
      <w:r>
        <w:rPr>
          <w:rFonts w:hint="eastAsia"/>
          <w:lang w:val="en-US" w:eastAsia="zh-CN"/>
        </w:rPr>
        <w:t>上述命令其实相当于git fetch 和 git merge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在实际使用中，git fetch更安全一些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因为在merge前，我们可以查看更新情况，然后再决定是否合并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如果使用TortoiseGit的话可以从右键菜单中点击“</w:t>
      </w:r>
      <w:r>
        <w:rPr>
          <w:rFonts w:hint="eastAsia"/>
          <w:highlight w:val="yellow"/>
          <w:lang w:val="en-US" w:eastAsia="zh-CN"/>
        </w:rPr>
        <w:t>拉取”（pull）</w:t>
      </w:r>
      <w:r>
        <w:rPr>
          <w:rFonts w:hint="eastAsia"/>
          <w:lang w:val="en-US" w:eastAsia="zh-CN"/>
        </w:rPr>
        <w:t>或者“获取”（fetch）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42840" cy="7057390"/>
            <wp:effectExtent l="0" t="0" r="10160" b="1016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705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解决版本冲突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制造冲突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第一步：将aaa.txt文件，并推送（</w:t>
      </w:r>
      <w:r>
        <w:rPr>
          <w:rFonts w:hint="eastAsia"/>
          <w:highlight w:val="yellow"/>
          <w:lang w:val="en-US" w:eastAsia="zh-CN"/>
        </w:rPr>
        <w:t>push</w:t>
      </w:r>
      <w:r>
        <w:rPr>
          <w:rFonts w:hint="eastAsia"/>
          <w:lang w:val="en-US" w:eastAsia="zh-CN"/>
        </w:rPr>
        <w:t>）到远程仓库mytest中。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90640" cy="2752090"/>
            <wp:effectExtent l="0" t="0" r="10160" b="10160"/>
            <wp:docPr id="15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7185660" cy="3159125"/>
            <wp:effectExtent l="0" t="0" r="15240" b="3175"/>
            <wp:docPr id="16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315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第二步：从远程仓库mytest中获取代码（</w:t>
      </w:r>
      <w:r>
        <w:rPr>
          <w:rFonts w:hint="eastAsia"/>
          <w:highlight w:val="yellow"/>
          <w:lang w:val="en-US" w:eastAsia="zh-CN"/>
        </w:rPr>
        <w:t>pull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7181215" cy="4660265"/>
            <wp:effectExtent l="0" t="0" r="635" b="6985"/>
            <wp:docPr id="16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181215" cy="466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762115" cy="2000250"/>
            <wp:effectExtent l="0" t="0" r="635" b="0"/>
            <wp:docPr id="16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我们试想一下两边同时修改了aaa.txt，会出现什么结果。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先提交，不会有问题；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后提交，会怎么样？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7184390" cy="3513455"/>
            <wp:effectExtent l="0" t="0" r="16510" b="10795"/>
            <wp:docPr id="16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184390" cy="351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解决冲突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其中，F:/repository/repo1中的aaa.txt先提交到本地仓库，再推送到远程仓库没有问题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而F:/repository/clone_repo1/mytest中的aaa.txt先提交到本地仓库，再推送到远程仓库的时候出现问题。如图：</w:t>
      </w:r>
    </w:p>
    <w:p>
      <w:r>
        <w:drawing>
          <wp:inline distT="0" distB="0" distL="114300" distR="114300">
            <wp:extent cx="5019040" cy="3485515"/>
            <wp:effectExtent l="0" t="0" r="10160" b="635"/>
            <wp:docPr id="16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这个时候，先拉取远程仓库的代码到本地。</w:t>
      </w:r>
    </w:p>
    <w:p>
      <w:r>
        <w:drawing>
          <wp:inline distT="0" distB="0" distL="114300" distR="114300">
            <wp:extent cx="6390640" cy="2162175"/>
            <wp:effectExtent l="0" t="0" r="10160" b="9525"/>
            <wp:docPr id="16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编辑冲突：</w:t>
      </w:r>
    </w:p>
    <w:p>
      <w:r>
        <w:drawing>
          <wp:inline distT="0" distB="0" distL="114300" distR="114300">
            <wp:extent cx="7057390" cy="2952115"/>
            <wp:effectExtent l="0" t="0" r="10160" b="635"/>
            <wp:docPr id="16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05739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181850" cy="3787140"/>
            <wp:effectExtent l="0" t="0" r="0" b="3810"/>
            <wp:docPr id="17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378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合并成一个新的文件</w:t>
      </w:r>
    </w:p>
    <w:p>
      <w:r>
        <w:drawing>
          <wp:inline distT="0" distB="0" distL="114300" distR="114300">
            <wp:extent cx="4752340" cy="2733040"/>
            <wp:effectExtent l="0" t="0" r="10160" b="10160"/>
            <wp:docPr id="17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再次推送，没有问题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552565" cy="4018915"/>
            <wp:effectExtent l="0" t="0" r="635" b="635"/>
            <wp:docPr id="17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4018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搭建私有Git服务器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服务器搭建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仓库实际上和本地仓库没啥不同，纯粹为了7x24小时开机并交换大家的修改代码。GitHub就是一个免费托管开源代码的远程仓库。但是对于某些视源代码如生命的商业公司来说，既不想公开源代码，又舍不得给GitHub交保护费，那就只能自己搭建一台Git服务器作为私有仓库使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搭建Git服务器需要准备一台运行Linux的机器，在此我们使用CentOS。以下为安装步骤：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1、安装git服务环境准备，联网（3-5分钟）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-y install curl curl-devel zlib-devel openssl-devel perl cpio expat-devel gettext-devel gcc cc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下载git-2.5.0.tar.gz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上传git-2.5.0.tar.gz，将git-2.5.0.tar.gz的文件拖拽到SFTP中。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266815" cy="1800225"/>
            <wp:effectExtent l="0" t="0" r="635" b="952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输入ll，查看上传的文件。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655435" cy="2563495"/>
            <wp:effectExtent l="0" t="0" r="12065" b="825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55435" cy="2563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1）解压缩：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tar zxf git-2.5.0.tar.gz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2）进入到git目录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git-2.5.0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autoconf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4）生成make file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./configure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5）编译，过程较慢，耐心等候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6）安装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 install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--version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28490" cy="638175"/>
            <wp:effectExtent l="0" t="0" r="10160" b="9525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3、添加用户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adduser -r -c 'git version control' -d /home/git -m git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此命令执行后会创建/home/git目录作为git用户的主目录。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5、设置密码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passwd git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输入两次密码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密码 git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6、切换到git用户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 git</w:t>
      </w:r>
    </w:p>
    <w:p>
      <w:r>
        <w:drawing>
          <wp:inline distT="0" distB="0" distL="114300" distR="114300">
            <wp:extent cx="6428740" cy="1590675"/>
            <wp:effectExtent l="0" t="0" r="10160" b="952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2874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57190" cy="2266950"/>
            <wp:effectExtent l="0" t="0" r="10160" b="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7、创建git仓库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--bare init /home/git/repo1</w:t>
      </w:r>
    </w:p>
    <w:p>
      <w:pP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注意：如果不使用“--bare”参数，初始化仓库后，提交master分支时报错。这是由于git默认拒绝了push操作，需要.git/config添加如下代码：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[receive]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denyCurrentBranch = ignore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等同于：TortoiseGit中的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BEBEBE" w:themeFill="background1" w:themeFillShade="BF"/>
        <w:rPr>
          <w:rFonts w:hint="eastAsia"/>
          <w:lang w:val="en-US" w:eastAsia="zh-CN"/>
        </w:rPr>
      </w:pPr>
      <w:r>
        <w:drawing>
          <wp:inline distT="0" distB="0" distL="114300" distR="114300">
            <wp:extent cx="2694940" cy="1285875"/>
            <wp:effectExtent l="0" t="0" r="10160" b="9525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BEBEBE" w:themeFill="background1" w:themeFillShade="BF"/>
        <w:rPr>
          <w:rFonts w:hint="eastAsia"/>
          <w:lang w:val="en-US" w:eastAsia="zh-CN"/>
        </w:rPr>
      </w:pPr>
      <w:r>
        <w:drawing>
          <wp:inline distT="0" distB="0" distL="114300" distR="114300">
            <wp:extent cx="4723765" cy="2028825"/>
            <wp:effectExtent l="0" t="0" r="635" b="952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推荐使用：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--bare init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初始化仓库。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28615" cy="2247900"/>
            <wp:effectExtent l="0" t="0" r="635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连接服务器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私有git服务器搭建完成后就可以向连接github一样连接使用了，但是我们的git服务器并没有配置密钥登录，所以每次连接时需要输入密码。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使用命令连接：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 git remote add origin </w:t>
      </w:r>
      <w:r>
        <w:rPr>
          <w:rFonts w:hint="eastAsia"/>
          <w:highlight w:val="yellow"/>
          <w:lang w:val="en-US" w:eastAsia="zh-CN"/>
        </w:rPr>
        <w:t>ssh://git@192.168.56.104/home/git/repo1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这种形式和刚才使用的形式好像不一样，前面有ssh://前缀，你也可以这样写：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$ git remote add origin </w:t>
      </w:r>
      <w:r>
        <w:rPr>
          <w:rFonts w:hint="eastAsia"/>
          <w:highlight w:val="yellow"/>
          <w:lang w:val="en-US" w:eastAsia="zh-CN"/>
        </w:rPr>
        <w:t>git@192.168.56.104:repo1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使用TortoiseGit同步的话参考上面的使用方法。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上传代码到私有仓库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选择git同步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552440" cy="3828415"/>
            <wp:effectExtent l="0" t="0" r="10160" b="635"/>
            <wp:docPr id="1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52440" cy="382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Url：ssh://git@192.168.56.104/home/git/repo1</w:t>
      </w:r>
    </w:p>
    <w:p>
      <w:r>
        <w:drawing>
          <wp:inline distT="0" distB="0" distL="114300" distR="114300">
            <wp:extent cx="7179310" cy="4960620"/>
            <wp:effectExtent l="0" t="0" r="2540" b="11430"/>
            <wp:docPr id="1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496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点击推送</w:t>
      </w:r>
    </w:p>
    <w:p>
      <w:r>
        <w:drawing>
          <wp:inline distT="0" distB="0" distL="114300" distR="114300">
            <wp:extent cx="5914390" cy="4599940"/>
            <wp:effectExtent l="0" t="0" r="10160" b="10160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59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23865" cy="2771140"/>
            <wp:effectExtent l="0" t="0" r="635" b="10160"/>
            <wp:docPr id="1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23865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克隆私有仓库到本地</w:t>
      </w:r>
    </w:p>
    <w:p>
      <w:r>
        <w:drawing>
          <wp:inline distT="0" distB="0" distL="114300" distR="114300">
            <wp:extent cx="5133340" cy="4161790"/>
            <wp:effectExtent l="0" t="0" r="10160" b="10160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416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Url：ssh://git@192.168.56.104/home/git/repo1</w:t>
      </w:r>
    </w:p>
    <w:p>
      <w:r>
        <w:drawing>
          <wp:inline distT="0" distB="0" distL="114300" distR="114300">
            <wp:extent cx="5419090" cy="3952240"/>
            <wp:effectExtent l="0" t="0" r="10160" b="10160"/>
            <wp:docPr id="1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61715" cy="1647825"/>
            <wp:effectExtent l="0" t="0" r="635" b="9525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查看F:/repository/clone_repo/mytest4的文件夹</w:t>
      </w:r>
    </w:p>
    <w:p>
      <w:r>
        <w:drawing>
          <wp:inline distT="0" distB="0" distL="114300" distR="114300">
            <wp:extent cx="4523740" cy="1857375"/>
            <wp:effectExtent l="0" t="0" r="10160" b="9525"/>
            <wp:docPr id="1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回去测试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一端：push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另一端：pull</w:t>
      </w:r>
    </w:p>
    <w:p/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第七章：分支管理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创建合并分支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们每次的提交，Git都把它们串成一条时间线，这条时间线就是一个分支。截止到目前，只有一条时间线，在Git里，这个分支叫主分支，即master分支。HEAD指针严格来说不是指向提交，而是指向master，master才是指向提交的，所以，HEAD指向的就是当前分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如图：只要有本地仓库就有master分支。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418965"/>
            <wp:effectExtent l="0" t="0" r="10160" b="635"/>
            <wp:docPr id="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41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一开始的时候，master分支是一条线，Git用master指向最新的提交，再用HEAD指向master，就能确定当前分支，以及当前分支的提交点：</w:t>
      </w: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4666615" cy="2286000"/>
            <wp:effectExtent l="0" t="0" r="635" b="0"/>
            <wp:docPr id="1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每次提交，master分支都会向前移动一步，这样，随着你不断提交，master分支的线也越来越长</w:t>
      </w:r>
      <w:r>
        <w:rPr>
          <w:rFonts w:hint="eastAsia" w:ascii="宋体" w:hAnsi="宋体" w:cs="宋体"/>
          <w:sz w:val="24"/>
          <w:szCs w:val="24"/>
          <w:lang w:val="en-US" w:eastAsia="zh-CN"/>
        </w:rPr>
        <w:t>。</w:t>
      </w:r>
    </w:p>
    <w:p>
      <w:pPr>
        <w:ind w:firstLine="420" w:firstLineChars="0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当我们创建新的分支，例如dev时，Git新建了一个指针叫dev，指向master相同的提交，再把HEAD指向dev，就表示当前分支在dev上：</w:t>
      </w: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971540" cy="3094990"/>
            <wp:effectExtent l="0" t="0" r="10160" b="10160"/>
            <wp:docPr id="1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你看，Git创建一个分支很快，因为除了增加一个dev指针，改改HEAD的指向，工作区的文件都没有任何变化！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不过，从现在开始，对工作区的修改和提交就是针对dev分支了，比如新提交一次后，dev指针往前移动一步，而master指针不变：</w:t>
      </w: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7009765" cy="3228340"/>
            <wp:effectExtent l="0" t="0" r="635" b="10160"/>
            <wp:docPr id="1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009765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假如我们在dev上的工作完成了，就可以把dev合并到master上。Git怎么合并呢？最简单的方法，就是直接把master指向dev的当前提交，就完成了合并：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6304915" cy="3075940"/>
            <wp:effectExtent l="0" t="0" r="635" b="10160"/>
            <wp:docPr id="1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所以Git合并分支也很快！就改改指针，工作区内容也不变！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合并完分支后，甚至可以删除dev分支。删除dev分支就是把dev指针给删掉，删掉后，我们就剩下了一条master分支：</w:t>
      </w: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704840" cy="2343150"/>
            <wp:effectExtent l="0" t="0" r="10160" b="0"/>
            <wp:docPr id="1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0484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如图：查看分支、合并</w:t>
      </w:r>
    </w:p>
    <w:p>
      <w:pPr>
        <w:rPr>
          <w:rFonts w:hint="eastAsia" w:ascii="宋体" w:hAnsi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7185660" cy="3096260"/>
            <wp:effectExtent l="0" t="0" r="15240" b="8890"/>
            <wp:docPr id="1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TortoiseGit实现分支管理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TortoiseGit管理分支就很简单了。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创建分支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在本地仓库文件夹中点击右键，然后从菜单中选择“创建分支”：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33290" cy="1695450"/>
            <wp:effectExtent l="0" t="0" r="10160" b="0"/>
            <wp:docPr id="1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4690" cy="3876040"/>
            <wp:effectExtent l="0" t="0" r="10160" b="10160"/>
            <wp:docPr id="1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387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如果想创建完毕后直接切换到新分支可以勾选“切换到新分支”选项或者从菜单中选择“切换</w:t>
      </w:r>
      <w:r>
        <w:rPr>
          <w:rFonts w:hint="eastAsia"/>
          <w:lang w:val="en-US" w:eastAsia="zh-CN"/>
        </w:rPr>
        <w:t>/检出</w:t>
      </w:r>
      <w:r>
        <w:rPr>
          <w:rFonts w:hint="eastAsia"/>
          <w:lang w:eastAsia="zh-CN"/>
        </w:rPr>
        <w:t>”来切换分支：</w:t>
      </w:r>
    </w:p>
    <w:p>
      <w:r>
        <w:drawing>
          <wp:inline distT="0" distB="0" distL="114300" distR="114300">
            <wp:extent cx="4504690" cy="3390265"/>
            <wp:effectExtent l="0" t="0" r="10160" b="635"/>
            <wp:docPr id="1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右键查看，再提交，指向新的分支。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76500" cy="3837940"/>
            <wp:effectExtent l="0" t="0" r="0" b="10160"/>
            <wp:docPr id="1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83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合并分支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分支切换到dev后就可以对工作区的文件进行修改，然后提交到dev分支，原来的master分支不受影响。例如我们修改mytest.txt中的内容，然后提交到dev分支。</w:t>
      </w:r>
    </w:p>
    <w:p>
      <w:r>
        <w:drawing>
          <wp:inline distT="0" distB="0" distL="114300" distR="114300">
            <wp:extent cx="6657340" cy="3723640"/>
            <wp:effectExtent l="0" t="0" r="10160" b="10160"/>
            <wp:docPr id="1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57340" cy="372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同时提交到dev的分支上</w:t>
      </w:r>
    </w:p>
    <w:p>
      <w:r>
        <w:drawing>
          <wp:inline distT="0" distB="0" distL="114300" distR="114300">
            <wp:extent cx="7183755" cy="5200015"/>
            <wp:effectExtent l="0" t="0" r="17145" b="635"/>
            <wp:docPr id="1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183755" cy="5200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新建dev.txt</w:t>
      </w:r>
    </w:p>
    <w:p>
      <w:r>
        <w:drawing>
          <wp:inline distT="0" distB="0" distL="114300" distR="114300">
            <wp:extent cx="5304790" cy="2533650"/>
            <wp:effectExtent l="0" t="0" r="10160" b="0"/>
            <wp:docPr id="1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同时提交到dev的分支上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82485" cy="5245735"/>
            <wp:effectExtent l="0" t="0" r="18415" b="12065"/>
            <wp:docPr id="1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182485" cy="524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切换到master分支</w:t>
      </w:r>
      <w:r>
        <w:rPr>
          <w:rFonts w:hint="eastAsia"/>
          <w:lang w:val="en-US" w:eastAsia="zh-CN"/>
        </w:rPr>
        <w:t>，我们在修改mytest.txt，同时新建master.txt文件，并同时提交</w:t>
      </w:r>
    </w:p>
    <w:p>
      <w:r>
        <w:drawing>
          <wp:inline distT="0" distB="0" distL="114300" distR="114300">
            <wp:extent cx="5104765" cy="2295525"/>
            <wp:effectExtent l="0" t="0" r="635" b="9525"/>
            <wp:docPr id="1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33290" cy="2580640"/>
            <wp:effectExtent l="0" t="0" r="10160" b="10160"/>
            <wp:docPr id="1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不难发现，我们</w:t>
      </w:r>
      <w:r>
        <w:rPr>
          <w:rFonts w:hint="eastAsia"/>
          <w:lang w:eastAsia="zh-CN"/>
        </w:rPr>
        <w:t>切换到</w:t>
      </w:r>
      <w:r>
        <w:rPr>
          <w:rFonts w:hint="eastAsia"/>
          <w:lang w:val="en-US" w:eastAsia="zh-CN"/>
        </w:rPr>
        <w:t>master分支/dev分支后还是原理的内容：</w:t>
      </w:r>
      <w:r>
        <w:rPr>
          <w:rFonts w:hint="eastAsia"/>
          <w:highlight w:val="yellow"/>
          <w:lang w:val="en-US" w:eastAsia="zh-CN"/>
        </w:rPr>
        <w:t>2个分支的开发互不影响。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最后，我们</w:t>
      </w:r>
      <w:r>
        <w:rPr>
          <w:rFonts w:hint="eastAsia"/>
          <w:highlight w:val="yellow"/>
          <w:lang w:eastAsia="zh-CN"/>
        </w:rPr>
        <w:t>将</w:t>
      </w:r>
      <w:r>
        <w:rPr>
          <w:rFonts w:hint="eastAsia"/>
          <w:highlight w:val="yellow"/>
          <w:lang w:val="en-US" w:eastAsia="zh-CN"/>
        </w:rPr>
        <w:t>dev分支的内容合并到master分支</w:t>
      </w:r>
      <w:r>
        <w:rPr>
          <w:rFonts w:hint="eastAsia"/>
          <w:lang w:val="en-US" w:eastAsia="zh-CN"/>
        </w:rPr>
        <w:t>，当前分支为master。从右键菜单中选择“合并”：</w:t>
      </w:r>
    </w:p>
    <w:p>
      <w:r>
        <w:drawing>
          <wp:inline distT="0" distB="0" distL="114300" distR="114300">
            <wp:extent cx="6007100" cy="4099560"/>
            <wp:effectExtent l="0" t="0" r="12700" b="15240"/>
            <wp:docPr id="1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4099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7370" cy="4038600"/>
            <wp:effectExtent l="0" t="0" r="5080" b="0"/>
            <wp:docPr id="1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再查看</w:t>
      </w:r>
      <w:r>
        <w:rPr>
          <w:rFonts w:hint="eastAsia"/>
          <w:lang w:val="en-US" w:eastAsia="zh-CN"/>
        </w:rPr>
        <w:t>mytest.txt、dev.txt、master.txt的内容就已经更新了：</w:t>
      </w:r>
    </w:p>
    <w:p>
      <w:r>
        <w:drawing>
          <wp:inline distT="0" distB="0" distL="114300" distR="114300">
            <wp:extent cx="6619240" cy="2609215"/>
            <wp:effectExtent l="0" t="0" r="10160" b="635"/>
            <wp:docPr id="1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19240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解决冲突后提交即可：此时可以提交到主线上。</w:t>
      </w:r>
    </w:p>
    <w:p>
      <w:r>
        <w:drawing>
          <wp:inline distT="0" distB="0" distL="114300" distR="114300">
            <wp:extent cx="7183755" cy="5276850"/>
            <wp:effectExtent l="0" t="0" r="17145" b="0"/>
            <wp:docPr id="1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183755" cy="527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右键选择“切换/检出”,选择分支。</w:t>
      </w:r>
    </w:p>
    <w:p>
      <w:r>
        <w:drawing>
          <wp:inline distT="0" distB="0" distL="114300" distR="114300">
            <wp:extent cx="4476115" cy="3428365"/>
            <wp:effectExtent l="0" t="0" r="635" b="635"/>
            <wp:docPr id="1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943090" cy="4485640"/>
            <wp:effectExtent l="0" t="0" r="10160" b="10160"/>
            <wp:docPr id="1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4485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解决冲突（合并</w:t>
      </w:r>
      <w:bookmarkStart w:id="2" w:name="_GoBack"/>
      <w:bookmarkEnd w:id="2"/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两个分支中编辑的内容都是相互独立互不干扰的，那么如果在两个分支中都对同一个文件进行编辑，然后再合并，就有可能会出现冲突。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例如在master分支中对mytest.txt进行编辑：然后提交到版本库。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切换到dev分支，对mytest.txt进行编辑：然后再提交到版本库。</w:t>
      </w:r>
    </w:p>
    <w:p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最后进行分支合并，例如将</w:t>
      </w:r>
      <w:r>
        <w:rPr>
          <w:rFonts w:hint="eastAsia"/>
          <w:lang w:val="en-US" w:eastAsia="zh-CN"/>
        </w:rPr>
        <w:t>dev分支合并到master分支。需要先切换到master分支然后进行分支合并。</w:t>
      </w:r>
    </w:p>
    <w:p>
      <w:pPr>
        <w:ind w:firstLine="420" w:firstLineChars="0"/>
      </w:pPr>
      <w:r>
        <w:drawing>
          <wp:inline distT="0" distB="0" distL="114300" distR="114300">
            <wp:extent cx="3468370" cy="2795905"/>
            <wp:effectExtent l="0" t="0" r="17780" b="4445"/>
            <wp:docPr id="1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279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  <w:lang w:eastAsia="zh-CN"/>
        </w:rPr>
        <w:t>出现</w:t>
      </w:r>
      <w:r>
        <w:rPr>
          <w:rFonts w:hint="eastAsia"/>
          <w:lang w:val="en-US" w:eastAsia="zh-CN"/>
        </w:rPr>
        <w:t>版本冲突。</w:t>
      </w:r>
    </w:p>
    <w:p>
      <w:pPr>
        <w:ind w:firstLine="420" w:firstLineChars="0"/>
      </w:pPr>
      <w:r>
        <w:rPr>
          <w:rFonts w:hint="eastAsia"/>
          <w:lang w:eastAsia="zh-CN"/>
        </w:rPr>
        <w:t>冲突</w:t>
      </w:r>
      <w:r>
        <w:rPr>
          <w:rFonts w:hint="eastAsia"/>
          <w:lang w:val="en-US" w:eastAsia="zh-CN"/>
        </w:rPr>
        <w:t>可以</w:t>
      </w:r>
      <w:r>
        <w:rPr>
          <w:rFonts w:hint="eastAsia"/>
          <w:lang w:eastAsia="zh-CN"/>
        </w:rPr>
        <w:t>手动解决，</w:t>
      </w:r>
      <w:r>
        <w:rPr>
          <w:rFonts w:hint="eastAsia"/>
          <w:lang w:val="en-US" w:eastAsia="zh-CN"/>
        </w:rPr>
        <w:t>即直接修改mytest.txt</w:t>
      </w:r>
      <w:r>
        <w:rPr>
          <w:rFonts w:hint="eastAsia"/>
          <w:lang w:eastAsia="zh-CN"/>
        </w:rPr>
        <w:t>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在冲突文件上单机右键选择“解决冲突”菜单项：</w:t>
      </w:r>
    </w:p>
    <w:p>
      <w:pPr>
        <w:ind w:firstLine="42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4866640" cy="2390775"/>
            <wp:effectExtent l="0" t="0" r="10160" b="9525"/>
            <wp:docPr id="1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把冲突解决完毕的文件提交到版本库就可以了。</w:t>
      </w:r>
    </w:p>
    <w:p>
      <w:pPr>
        <w:rPr>
          <w:rFonts w:hint="eastAsia"/>
          <w:lang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在IntelliJ IDEA中使用git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新建一个git项目：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81215" cy="1593215"/>
            <wp:effectExtent l="0" t="0" r="635" b="6985"/>
            <wp:docPr id="1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181215" cy="159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在Idea中配置git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安装好IntelliJ IDEA后，如果Git安装在默认路径下，那么idea会自动找到git的位置，如果更改了Git的安装位置则需要手动配置下Git的路径。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选择File→Settings打开设置窗口，找到Version Control下的git选项：</w:t>
      </w:r>
    </w:p>
    <w:p>
      <w:r>
        <w:drawing>
          <wp:inline distT="0" distB="0" distL="114300" distR="114300">
            <wp:extent cx="7180580" cy="3065780"/>
            <wp:effectExtent l="0" t="0" r="1270" b="1270"/>
            <wp:docPr id="1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180580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选择git的安装目录后可以点击“Test”按钮测试是否正确配置。</w:t>
      </w:r>
    </w:p>
    <w:p>
      <w:pPr>
        <w:jc w:val="center"/>
      </w:pPr>
      <w:r>
        <w:drawing>
          <wp:inline distT="0" distB="0" distL="114300" distR="114300">
            <wp:extent cx="2428875" cy="1495425"/>
            <wp:effectExtent l="0" t="0" r="9525" b="9525"/>
            <wp:docPr id="2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3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将工程添加至git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创建一个User类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81215" cy="4587875"/>
            <wp:effectExtent l="0" t="0" r="635" b="3175"/>
            <wp:docPr id="2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3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181215" cy="458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创建本地仓库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在菜单中选择“vcs”→Import into Version Control→Create Git Repository...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7181850" cy="2819400"/>
            <wp:effectExtent l="0" t="0" r="0" b="0"/>
            <wp:docPr id="2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3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28465" cy="2647315"/>
            <wp:effectExtent l="0" t="0" r="635" b="635"/>
            <wp:docPr id="2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工程所在的上级目录。本例中应该选择ideaProjects目录中的git目录，然后点击“OK”按钮，在工程的上级目录创建本地仓库，那么git目录就是本地仓库的工作目录，此目录中的工程就可以添加到本地仓库中。也就是可以把git_day01_project工程添加到本地仓库中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选择之后在工具栏上就多出了git相关工具按钮：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219190" cy="781050"/>
            <wp:effectExtent l="0" t="0" r="10160" b="0"/>
            <wp:docPr id="2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同时查看git目录：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009640" cy="1781175"/>
            <wp:effectExtent l="0" t="0" r="10160" b="9525"/>
            <wp:docPr id="2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将工程添加至本地仓库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直接点击</w:t>
      </w:r>
      <w:r>
        <w:drawing>
          <wp:inline distT="0" distB="0" distL="114300" distR="114300">
            <wp:extent cx="5104765" cy="800100"/>
            <wp:effectExtent l="0" t="0" r="635" b="0"/>
            <wp:docPr id="2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commit按钮，将工程提交至本地仓库。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7180580" cy="6993890"/>
            <wp:effectExtent l="0" t="0" r="1270" b="16510"/>
            <wp:docPr id="2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180580" cy="699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highlight w:val="yellow"/>
          <w:lang w:val="en-US" w:eastAsia="zh-CN"/>
        </w:rPr>
        <w:t>建议都选择上，</w:t>
      </w:r>
      <w:r>
        <w:rPr>
          <w:rFonts w:hint="eastAsia"/>
          <w:highlight w:val="yellow"/>
          <w:lang w:eastAsia="zh-CN"/>
        </w:rPr>
        <w:t>然后点击“</w:t>
      </w:r>
      <w:r>
        <w:rPr>
          <w:rFonts w:hint="eastAsia"/>
          <w:highlight w:val="yellow"/>
          <w:lang w:val="en-US" w:eastAsia="zh-CN"/>
        </w:rPr>
        <w:t>commit</w:t>
      </w:r>
      <w:r>
        <w:rPr>
          <w:rFonts w:hint="eastAsia"/>
          <w:highlight w:val="yellow"/>
          <w:lang w:eastAsia="zh-CN"/>
        </w:rPr>
        <w:t>”按钮</w:t>
      </w:r>
      <w:r>
        <w:rPr>
          <w:rFonts w:hint="eastAsia"/>
          <w:lang w:eastAsia="zh-CN"/>
        </w:rPr>
        <w:t>，将工程添加至本地仓库。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推送到远程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在github上创建一个仓库然后将本地仓库推送到远程。创建远程仓库itcast_git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7179945" cy="4273550"/>
            <wp:effectExtent l="0" t="0" r="1905" b="12700"/>
            <wp:docPr id="2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4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179945" cy="427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7178675" cy="1949450"/>
            <wp:effectExtent l="0" t="0" r="3175" b="12700"/>
            <wp:docPr id="2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178675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这里注意：我们使用https的协议（https://github.com/itcast888/itcast_git.git），因为ssh的协议无法使用idea链接。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在工程上点击右键，选择git→Repository→push，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7184390" cy="3748405"/>
            <wp:effectExtent l="0" t="0" r="16510" b="4445"/>
            <wp:docPr id="2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4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184390" cy="374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或者：在菜单中选择vcs→git→push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76390" cy="6943090"/>
            <wp:effectExtent l="0" t="0" r="10160" b="10160"/>
            <wp:docPr id="2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4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694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14440" cy="5323840"/>
            <wp:effectExtent l="0" t="0" r="10160" b="10160"/>
            <wp:docPr id="2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14440" cy="532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eastAsia="zh-CN"/>
        </w:rPr>
        <w:t>点击“</w:t>
      </w:r>
      <w:r>
        <w:rPr>
          <w:rFonts w:hint="eastAsia"/>
          <w:lang w:val="en-US" w:eastAsia="zh-CN"/>
        </w:rPr>
        <w:t>Define remote</w:t>
      </w:r>
      <w:r>
        <w:rPr>
          <w:rFonts w:hint="eastAsia"/>
          <w:lang w:eastAsia="zh-CN"/>
        </w:rPr>
        <w:t>”链接，配置</w:t>
      </w:r>
      <w:r>
        <w:rPr>
          <w:rFonts w:hint="eastAsia"/>
          <w:lang w:val="en-US" w:eastAsia="zh-CN"/>
        </w:rPr>
        <w:t>ssh形式的URL无法通过。然后点击OK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257290" cy="5285740"/>
            <wp:effectExtent l="0" t="0" r="10160" b="10160"/>
            <wp:docPr id="2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57290" cy="528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点击“</w:t>
      </w:r>
      <w:r>
        <w:rPr>
          <w:rFonts w:hint="eastAsia"/>
          <w:lang w:val="en-US" w:eastAsia="zh-CN"/>
        </w:rPr>
        <w:t>push</w:t>
      </w:r>
      <w:r>
        <w:rPr>
          <w:rFonts w:hint="eastAsia"/>
          <w:lang w:eastAsia="zh-CN"/>
        </w:rPr>
        <w:t>”按钮就</w:t>
      </w:r>
      <w:r>
        <w:rPr>
          <w:rFonts w:hint="eastAsia"/>
          <w:lang w:val="en-US" w:eastAsia="zh-CN"/>
        </w:rPr>
        <w:t>将</w:t>
      </w:r>
      <w:r>
        <w:rPr>
          <w:rFonts w:hint="eastAsia"/>
          <w:lang w:eastAsia="zh-CN"/>
        </w:rPr>
        <w:t>本地仓库推送到远程，如果是第一次配置推送需要输入</w:t>
      </w:r>
      <w:r>
        <w:rPr>
          <w:rFonts w:hint="eastAsia"/>
          <w:lang w:val="en-US" w:eastAsia="zh-CN"/>
        </w:rPr>
        <w:t>github的用户名和密码。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37840" cy="2314575"/>
            <wp:effectExtent l="0" t="0" r="10160" b="9525"/>
            <wp:docPr id="2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4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查看github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7183120" cy="2759710"/>
            <wp:effectExtent l="0" t="0" r="17780" b="2540"/>
            <wp:docPr id="23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6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183120" cy="275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从远程仓库克隆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方式一：选择VCS---&gt;Checkout from Version Control---&gt;GitHub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66590" cy="4304665"/>
            <wp:effectExtent l="0" t="0" r="10160" b="635"/>
            <wp:docPr id="2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5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430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方式二：或者：关闭工程后，在idea的欢迎页上有“Check out from version control”下拉框，选择git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7181850" cy="4163060"/>
            <wp:effectExtent l="0" t="0" r="0" b="8890"/>
            <wp:docPr id="2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5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416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1890" cy="1838325"/>
            <wp:effectExtent l="0" t="0" r="10160" b="9525"/>
            <wp:docPr id="22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5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此处仍然推荐使用https形式的url，点击“test”按钮后显示连接成功。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85790" cy="2590165"/>
            <wp:effectExtent l="0" t="0" r="10160" b="635"/>
            <wp:docPr id="2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5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点击OK按钮后根据提示将远程仓库克隆下来，然后导入到idea中。</w:t>
      </w:r>
    </w:p>
    <w:p>
      <w:r>
        <w:drawing>
          <wp:inline distT="0" distB="0" distL="114300" distR="114300">
            <wp:extent cx="7185660" cy="1225550"/>
            <wp:effectExtent l="0" t="0" r="15240" b="12700"/>
            <wp:docPr id="23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5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122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这里点击“No”，我们再使用idea导入目录下的项目即可。</w:t>
      </w:r>
    </w:p>
    <w:p>
      <w:r>
        <w:drawing>
          <wp:inline distT="0" distB="0" distL="114300" distR="114300">
            <wp:extent cx="7047865" cy="1743075"/>
            <wp:effectExtent l="0" t="0" r="635" b="9525"/>
            <wp:docPr id="24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7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66565" cy="4790440"/>
            <wp:effectExtent l="0" t="0" r="635" b="10160"/>
            <wp:docPr id="24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7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479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从服务端拉取代码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修改User.java，并提交推送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79945" cy="5062220"/>
            <wp:effectExtent l="0" t="0" r="1905" b="5080"/>
            <wp:docPr id="23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6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179945" cy="506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如果需要从服务端同步代码可以使用工具条中的“update”按钮</w:t>
      </w:r>
    </w:p>
    <w:p>
      <w:r>
        <w:drawing>
          <wp:inline distT="0" distB="0" distL="114300" distR="114300">
            <wp:extent cx="4914265" cy="3742690"/>
            <wp:effectExtent l="0" t="0" r="635" b="10160"/>
            <wp:docPr id="24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7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点击“OK”</w:t>
      </w:r>
    </w:p>
    <w:p>
      <w:r>
        <w:drawing>
          <wp:inline distT="0" distB="0" distL="114300" distR="114300">
            <wp:extent cx="6228715" cy="5161915"/>
            <wp:effectExtent l="0" t="0" r="635" b="635"/>
            <wp:docPr id="24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6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516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然后点击“push”，将本地仓库的代码，推送到github服务器上。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另一端使用“pull”，将github服务器的内容，获取到本地开发。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在Idea中 使用分支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我们选择VCS---&gt;Git---&gt;Branches，</w:t>
      </w:r>
    </w:p>
    <w:p>
      <w:r>
        <w:drawing>
          <wp:inline distT="0" distB="0" distL="114300" distR="114300">
            <wp:extent cx="6153150" cy="5113655"/>
            <wp:effectExtent l="0" t="0" r="0" b="10795"/>
            <wp:docPr id="24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7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511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此时当前是master分支：</w:t>
      </w:r>
    </w:p>
    <w:p>
      <w:r>
        <w:drawing>
          <wp:inline distT="0" distB="0" distL="114300" distR="114300">
            <wp:extent cx="2324100" cy="1895475"/>
            <wp:effectExtent l="0" t="0" r="0" b="9525"/>
            <wp:docPr id="24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7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我们点击“New Branch”，新建一个分支。</w:t>
      </w:r>
    </w:p>
    <w:p>
      <w:r>
        <w:drawing>
          <wp:inline distT="0" distB="0" distL="114300" distR="114300">
            <wp:extent cx="2133600" cy="2057400"/>
            <wp:effectExtent l="0" t="0" r="0" b="0"/>
            <wp:docPr id="24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7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当前变成dev分支，我们在dev分支中修改User.java，创建Customer.java。并提交</w:t>
      </w:r>
    </w:p>
    <w:p>
      <w:r>
        <w:drawing>
          <wp:inline distT="0" distB="0" distL="114300" distR="114300">
            <wp:extent cx="7181850" cy="3642360"/>
            <wp:effectExtent l="0" t="0" r="0" b="15240"/>
            <wp:docPr id="24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7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我们再切换到master分支，我们看不到刚才修改过的User.java的内容，说明2个分支开发是独立的。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切换的时候，选择Checkout即可。</w:t>
      </w:r>
    </w:p>
    <w:p>
      <w:r>
        <w:drawing>
          <wp:inline distT="0" distB="0" distL="114300" distR="114300">
            <wp:extent cx="3714115" cy="3133090"/>
            <wp:effectExtent l="0" t="0" r="635" b="10160"/>
            <wp:docPr id="25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7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14115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Checkout：为切换分支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Merge：为合并分支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397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center"/>
      <w:rPr>
        <w:rFonts w:hint="eastAsia"/>
      </w:rPr>
    </w:pPr>
    <w:r>
      <w:rPr>
        <w:rFonts w:hint="eastAsia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-1143000</wp:posOffset>
          </wp:positionH>
          <wp:positionV relativeFrom="paragraph">
            <wp:posOffset>-75565</wp:posOffset>
          </wp:positionV>
          <wp:extent cx="7647940" cy="548640"/>
          <wp:effectExtent l="0" t="0" r="0" b="0"/>
          <wp:wrapNone/>
          <wp:docPr id="4" name="图片 8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8" descr="黑马word模板页脚-20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  <w:r>
      <w:rPr>
        <w:rFonts w:hint="eastAsia" w:ascii="微软雅黑" w:hAnsi="微软雅黑" w:eastAsia="微软雅黑" w:cs="微软雅黑"/>
        <w:sz w:val="20"/>
        <w:szCs w:val="20"/>
      </w:rPr>
      <w:t>北京市昌平区建材城西路金燕龙办公楼一层   电话：400-618-9090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rPr>
        <w:rFonts w:hint="eastAsia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-1183005</wp:posOffset>
          </wp:positionH>
          <wp:positionV relativeFrom="paragraph">
            <wp:posOffset>-521335</wp:posOffset>
          </wp:positionV>
          <wp:extent cx="7630795" cy="910590"/>
          <wp:effectExtent l="0" t="0" r="0" b="0"/>
          <wp:wrapNone/>
          <wp:docPr id="5" name="图片 11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11" descr="各种word模板cs6-17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3E00782"/>
    <w:multiLevelType w:val="singleLevel"/>
    <w:tmpl w:val="D3E00782"/>
    <w:lvl w:ilvl="0" w:tentative="0">
      <w:start w:val="2"/>
      <w:numFmt w:val="decimal"/>
      <w:suff w:val="nothing"/>
      <w:lvlText w:val="%1）"/>
      <w:lvlJc w:val="left"/>
    </w:lvl>
  </w:abstractNum>
  <w:abstractNum w:abstractNumId="1">
    <w:nsid w:val="F0165B80"/>
    <w:multiLevelType w:val="singleLevel"/>
    <w:tmpl w:val="F0165B80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F9C2E50D"/>
    <w:multiLevelType w:val="singleLevel"/>
    <w:tmpl w:val="F9C2E50D"/>
    <w:lvl w:ilvl="0" w:tentative="0">
      <w:start w:val="2"/>
      <w:numFmt w:val="decimal"/>
      <w:suff w:val="nothing"/>
      <w:lvlText w:val="%1、"/>
      <w:lvlJc w:val="left"/>
    </w:lvl>
  </w:abstractNum>
  <w:abstractNum w:abstractNumId="3">
    <w:nsid w:val="23CA50AB"/>
    <w:multiLevelType w:val="singleLevel"/>
    <w:tmpl w:val="23CA50AB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552CE74B"/>
    <w:multiLevelType w:val="multilevel"/>
    <w:tmpl w:val="552CE74B"/>
    <w:lvl w:ilvl="0" w:tentative="0">
      <w:start w:val="1"/>
      <w:numFmt w:val="decimal"/>
      <w:pStyle w:val="2"/>
      <w:lvlText w:val="%1"/>
      <w:lvlJc w:val="left"/>
      <w:pPr>
        <w:ind w:left="432" w:hanging="432"/>
      </w:pPr>
      <w:rPr>
        <w:rFonts w:hint="default" w:ascii="宋体" w:hAnsi="宋体" w:eastAsia="宋体" w:cs="宋体"/>
      </w:r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  <w:rPr>
        <w:rFonts w:hint="default"/>
      </w:r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>
    <w:nsid w:val="591ADE17"/>
    <w:multiLevelType w:val="singleLevel"/>
    <w:tmpl w:val="591ADE17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591AE02C"/>
    <w:multiLevelType w:val="singleLevel"/>
    <w:tmpl w:val="591AE02C"/>
    <w:lvl w:ilvl="0" w:tentative="0">
      <w:start w:val="1"/>
      <w:numFmt w:val="decimal"/>
      <w:suff w:val="nothing"/>
      <w:lvlText w:val="%1．"/>
      <w:lvlJc w:val="left"/>
      <w:pPr>
        <w:ind w:left="0" w:leftChars="0" w:firstLine="400" w:firstLineChars="0"/>
      </w:pPr>
      <w:rPr>
        <w:rFonts w:hint="default"/>
      </w:rPr>
    </w:lvl>
  </w:abstractNum>
  <w:abstractNum w:abstractNumId="7">
    <w:nsid w:val="591E4850"/>
    <w:multiLevelType w:val="singleLevel"/>
    <w:tmpl w:val="591E4850"/>
    <w:lvl w:ilvl="0" w:tentative="0">
      <w:start w:val="4"/>
      <w:numFmt w:val="chineseCounting"/>
      <w:suff w:val="nothing"/>
      <w:lvlText w:val="%1、"/>
      <w:lvlJc w:val="left"/>
    </w:lvl>
  </w:abstractNum>
  <w:abstractNum w:abstractNumId="8">
    <w:nsid w:val="591EC4FF"/>
    <w:multiLevelType w:val="singleLevel"/>
    <w:tmpl w:val="591EC4FF"/>
    <w:lvl w:ilvl="0" w:tentative="0">
      <w:start w:val="1"/>
      <w:numFmt w:val="decimal"/>
      <w:suff w:val="space"/>
      <w:lvlText w:val="%1."/>
      <w:lvlJc w:val="left"/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6"/>
  </w:num>
  <w:num w:numId="5">
    <w:abstractNumId w:val="7"/>
  </w:num>
  <w:num w:numId="6">
    <w:abstractNumId w:val="8"/>
  </w:num>
  <w:num w:numId="7">
    <w:abstractNumId w:val="2"/>
  </w:num>
  <w:num w:numId="8">
    <w:abstractNumId w:val="3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30"/>
  <w:doNotDisplayPageBoundaries w:val="1"/>
  <w:bordersDoNotSurroundHeader w:val="0"/>
  <w:bordersDoNotSurroundFooter w:val="0"/>
  <w:documentProtection w:enforcement="0"/>
  <w:defaultTabStop w:val="420"/>
  <w:hyphenationZone w:val="36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116C7"/>
    <w:rsid w:val="00113784"/>
    <w:rsid w:val="00306C9D"/>
    <w:rsid w:val="003369A9"/>
    <w:rsid w:val="003F7A41"/>
    <w:rsid w:val="00422752"/>
    <w:rsid w:val="0076464E"/>
    <w:rsid w:val="008276B4"/>
    <w:rsid w:val="00855538"/>
    <w:rsid w:val="00882AFC"/>
    <w:rsid w:val="00905217"/>
    <w:rsid w:val="009E2BC4"/>
    <w:rsid w:val="009E3D11"/>
    <w:rsid w:val="00AB551A"/>
    <w:rsid w:val="00AE06BC"/>
    <w:rsid w:val="00AF0EC4"/>
    <w:rsid w:val="00BD2571"/>
    <w:rsid w:val="00BF6184"/>
    <w:rsid w:val="00C061BD"/>
    <w:rsid w:val="00D4066A"/>
    <w:rsid w:val="00D752CA"/>
    <w:rsid w:val="00DE47E7"/>
    <w:rsid w:val="00E651FF"/>
    <w:rsid w:val="00EA6E88"/>
    <w:rsid w:val="00F17FFE"/>
    <w:rsid w:val="00FB0256"/>
    <w:rsid w:val="020B0EEF"/>
    <w:rsid w:val="02105598"/>
    <w:rsid w:val="02161F52"/>
    <w:rsid w:val="021E1F81"/>
    <w:rsid w:val="02317029"/>
    <w:rsid w:val="02513DA6"/>
    <w:rsid w:val="02575A23"/>
    <w:rsid w:val="02663FD2"/>
    <w:rsid w:val="028401B1"/>
    <w:rsid w:val="02BA704E"/>
    <w:rsid w:val="02CE151C"/>
    <w:rsid w:val="02E71829"/>
    <w:rsid w:val="02FE39BE"/>
    <w:rsid w:val="03762989"/>
    <w:rsid w:val="03847EA3"/>
    <w:rsid w:val="038C547B"/>
    <w:rsid w:val="03F634FD"/>
    <w:rsid w:val="041162EE"/>
    <w:rsid w:val="04235CE9"/>
    <w:rsid w:val="042D3607"/>
    <w:rsid w:val="0471703E"/>
    <w:rsid w:val="04FB3E30"/>
    <w:rsid w:val="050D69AD"/>
    <w:rsid w:val="051266C0"/>
    <w:rsid w:val="053B6053"/>
    <w:rsid w:val="055422FE"/>
    <w:rsid w:val="05846028"/>
    <w:rsid w:val="05D16727"/>
    <w:rsid w:val="05DD18CB"/>
    <w:rsid w:val="061F2A80"/>
    <w:rsid w:val="062F2AF7"/>
    <w:rsid w:val="06390871"/>
    <w:rsid w:val="064E1777"/>
    <w:rsid w:val="06527D59"/>
    <w:rsid w:val="066D62BD"/>
    <w:rsid w:val="068B3A9D"/>
    <w:rsid w:val="068D1A60"/>
    <w:rsid w:val="06A164F4"/>
    <w:rsid w:val="06F4380E"/>
    <w:rsid w:val="074C15F6"/>
    <w:rsid w:val="07586C8C"/>
    <w:rsid w:val="07793132"/>
    <w:rsid w:val="07871BDE"/>
    <w:rsid w:val="078960E7"/>
    <w:rsid w:val="07D47B94"/>
    <w:rsid w:val="081A33B0"/>
    <w:rsid w:val="082C0A28"/>
    <w:rsid w:val="083A2BF6"/>
    <w:rsid w:val="08683986"/>
    <w:rsid w:val="086F6C0B"/>
    <w:rsid w:val="08E233C0"/>
    <w:rsid w:val="092F6B7E"/>
    <w:rsid w:val="09434738"/>
    <w:rsid w:val="09521DF5"/>
    <w:rsid w:val="097C2544"/>
    <w:rsid w:val="098E33B0"/>
    <w:rsid w:val="099D5734"/>
    <w:rsid w:val="09E74C36"/>
    <w:rsid w:val="09ED505B"/>
    <w:rsid w:val="0A253CAC"/>
    <w:rsid w:val="0A5267F1"/>
    <w:rsid w:val="0A5B4A4C"/>
    <w:rsid w:val="0A9223F5"/>
    <w:rsid w:val="0AA41C93"/>
    <w:rsid w:val="0AAF20F2"/>
    <w:rsid w:val="0AC01E1F"/>
    <w:rsid w:val="0B0639B7"/>
    <w:rsid w:val="0B557929"/>
    <w:rsid w:val="0B7E0FC4"/>
    <w:rsid w:val="0BB5065C"/>
    <w:rsid w:val="0BC87B11"/>
    <w:rsid w:val="0BCD380B"/>
    <w:rsid w:val="0C0401C5"/>
    <w:rsid w:val="0C4E2EA0"/>
    <w:rsid w:val="0C9033E4"/>
    <w:rsid w:val="0C914076"/>
    <w:rsid w:val="0CA54458"/>
    <w:rsid w:val="0CCB200D"/>
    <w:rsid w:val="0CEA6EF8"/>
    <w:rsid w:val="0CF23A7A"/>
    <w:rsid w:val="0CF958D4"/>
    <w:rsid w:val="0D037289"/>
    <w:rsid w:val="0DA43151"/>
    <w:rsid w:val="0E032123"/>
    <w:rsid w:val="0E2830FB"/>
    <w:rsid w:val="0E5E0F63"/>
    <w:rsid w:val="0E842B29"/>
    <w:rsid w:val="0E894F4B"/>
    <w:rsid w:val="0EEC17DF"/>
    <w:rsid w:val="0EEF6231"/>
    <w:rsid w:val="0EF14394"/>
    <w:rsid w:val="0F4D2A0D"/>
    <w:rsid w:val="0F552C05"/>
    <w:rsid w:val="0F725E64"/>
    <w:rsid w:val="10113A35"/>
    <w:rsid w:val="103A4693"/>
    <w:rsid w:val="10896723"/>
    <w:rsid w:val="10AB3073"/>
    <w:rsid w:val="10DE55F1"/>
    <w:rsid w:val="10F73CB0"/>
    <w:rsid w:val="1160239D"/>
    <w:rsid w:val="11A440A3"/>
    <w:rsid w:val="11BF10B2"/>
    <w:rsid w:val="11C659C7"/>
    <w:rsid w:val="124D310A"/>
    <w:rsid w:val="125E4185"/>
    <w:rsid w:val="12650C04"/>
    <w:rsid w:val="12D5090E"/>
    <w:rsid w:val="12D97587"/>
    <w:rsid w:val="12E27074"/>
    <w:rsid w:val="12F65D8F"/>
    <w:rsid w:val="12FF3E87"/>
    <w:rsid w:val="13413D2C"/>
    <w:rsid w:val="134E58CD"/>
    <w:rsid w:val="13962BB9"/>
    <w:rsid w:val="139C57F3"/>
    <w:rsid w:val="13E707C4"/>
    <w:rsid w:val="13ED1C4A"/>
    <w:rsid w:val="13FB2B2B"/>
    <w:rsid w:val="144E6550"/>
    <w:rsid w:val="145618E5"/>
    <w:rsid w:val="145974A4"/>
    <w:rsid w:val="14660EB7"/>
    <w:rsid w:val="147258E3"/>
    <w:rsid w:val="14BF4757"/>
    <w:rsid w:val="14E51B07"/>
    <w:rsid w:val="1504257F"/>
    <w:rsid w:val="150C1F38"/>
    <w:rsid w:val="151F3472"/>
    <w:rsid w:val="15E55D3D"/>
    <w:rsid w:val="15F062AF"/>
    <w:rsid w:val="16040136"/>
    <w:rsid w:val="161C2633"/>
    <w:rsid w:val="161E1811"/>
    <w:rsid w:val="16433AFF"/>
    <w:rsid w:val="1689164A"/>
    <w:rsid w:val="169159D8"/>
    <w:rsid w:val="1691630A"/>
    <w:rsid w:val="16924F1B"/>
    <w:rsid w:val="169C10FA"/>
    <w:rsid w:val="169F541E"/>
    <w:rsid w:val="16FD0C42"/>
    <w:rsid w:val="170F7EF0"/>
    <w:rsid w:val="173A2782"/>
    <w:rsid w:val="175B5A67"/>
    <w:rsid w:val="175D6C3D"/>
    <w:rsid w:val="17606372"/>
    <w:rsid w:val="17794064"/>
    <w:rsid w:val="17802C70"/>
    <w:rsid w:val="17810C43"/>
    <w:rsid w:val="179538FA"/>
    <w:rsid w:val="17AA357E"/>
    <w:rsid w:val="17AD4591"/>
    <w:rsid w:val="17CA382B"/>
    <w:rsid w:val="17CE15A4"/>
    <w:rsid w:val="17DF09C1"/>
    <w:rsid w:val="1810452C"/>
    <w:rsid w:val="18164F16"/>
    <w:rsid w:val="185148FA"/>
    <w:rsid w:val="18587227"/>
    <w:rsid w:val="18850B1B"/>
    <w:rsid w:val="18A23931"/>
    <w:rsid w:val="18AD2896"/>
    <w:rsid w:val="18B63D42"/>
    <w:rsid w:val="18E32FAE"/>
    <w:rsid w:val="18E40C9E"/>
    <w:rsid w:val="18E41796"/>
    <w:rsid w:val="18EA4F0B"/>
    <w:rsid w:val="18FD3401"/>
    <w:rsid w:val="191D3A7C"/>
    <w:rsid w:val="19280479"/>
    <w:rsid w:val="195D0F9E"/>
    <w:rsid w:val="19776C30"/>
    <w:rsid w:val="199548CC"/>
    <w:rsid w:val="19F449F1"/>
    <w:rsid w:val="1A101D2A"/>
    <w:rsid w:val="1A3630B6"/>
    <w:rsid w:val="1A3A73B4"/>
    <w:rsid w:val="1A962B78"/>
    <w:rsid w:val="1ABB421F"/>
    <w:rsid w:val="1AC03517"/>
    <w:rsid w:val="1B165268"/>
    <w:rsid w:val="1B340E67"/>
    <w:rsid w:val="1B39451E"/>
    <w:rsid w:val="1B4E6F94"/>
    <w:rsid w:val="1B542F71"/>
    <w:rsid w:val="1B5F7196"/>
    <w:rsid w:val="1BB01B4D"/>
    <w:rsid w:val="1BBA345B"/>
    <w:rsid w:val="1BCC30AA"/>
    <w:rsid w:val="1BF51DAC"/>
    <w:rsid w:val="1C02375F"/>
    <w:rsid w:val="1C2B1D77"/>
    <w:rsid w:val="1C3E416F"/>
    <w:rsid w:val="1C684797"/>
    <w:rsid w:val="1C6D24FA"/>
    <w:rsid w:val="1C726ACC"/>
    <w:rsid w:val="1C7407E5"/>
    <w:rsid w:val="1C7E5F05"/>
    <w:rsid w:val="1CAC5CA4"/>
    <w:rsid w:val="1CB13E65"/>
    <w:rsid w:val="1CB93FF0"/>
    <w:rsid w:val="1D0566D2"/>
    <w:rsid w:val="1D4B14C1"/>
    <w:rsid w:val="1DC32B49"/>
    <w:rsid w:val="1DEE406A"/>
    <w:rsid w:val="1E013EC0"/>
    <w:rsid w:val="1E1B083E"/>
    <w:rsid w:val="1E266770"/>
    <w:rsid w:val="1E4D7487"/>
    <w:rsid w:val="1E8253DE"/>
    <w:rsid w:val="1E885635"/>
    <w:rsid w:val="1E9A2605"/>
    <w:rsid w:val="1F2670E7"/>
    <w:rsid w:val="1F2A16D3"/>
    <w:rsid w:val="1F327C29"/>
    <w:rsid w:val="1F3F6B31"/>
    <w:rsid w:val="1F4E2D6F"/>
    <w:rsid w:val="1F8135C2"/>
    <w:rsid w:val="1FC95496"/>
    <w:rsid w:val="1FF46689"/>
    <w:rsid w:val="20017AF0"/>
    <w:rsid w:val="20054B4B"/>
    <w:rsid w:val="20425D92"/>
    <w:rsid w:val="206868A5"/>
    <w:rsid w:val="20AC5803"/>
    <w:rsid w:val="20D11046"/>
    <w:rsid w:val="20FC35A2"/>
    <w:rsid w:val="21150EB8"/>
    <w:rsid w:val="211B4535"/>
    <w:rsid w:val="21460D96"/>
    <w:rsid w:val="214A5745"/>
    <w:rsid w:val="21526873"/>
    <w:rsid w:val="21887445"/>
    <w:rsid w:val="21D57240"/>
    <w:rsid w:val="223A09DB"/>
    <w:rsid w:val="22560B48"/>
    <w:rsid w:val="226972E5"/>
    <w:rsid w:val="226D4858"/>
    <w:rsid w:val="227041A8"/>
    <w:rsid w:val="22963AF8"/>
    <w:rsid w:val="22D91B78"/>
    <w:rsid w:val="23141519"/>
    <w:rsid w:val="23694003"/>
    <w:rsid w:val="236A0EB3"/>
    <w:rsid w:val="23C65944"/>
    <w:rsid w:val="23CC1CBB"/>
    <w:rsid w:val="23D204C7"/>
    <w:rsid w:val="241C491D"/>
    <w:rsid w:val="243E3214"/>
    <w:rsid w:val="246302C4"/>
    <w:rsid w:val="24927A8F"/>
    <w:rsid w:val="24972BC7"/>
    <w:rsid w:val="24BC27AE"/>
    <w:rsid w:val="24C14E73"/>
    <w:rsid w:val="24C9505C"/>
    <w:rsid w:val="24FB23C6"/>
    <w:rsid w:val="2508005F"/>
    <w:rsid w:val="250F6C20"/>
    <w:rsid w:val="252C47B0"/>
    <w:rsid w:val="252F05A2"/>
    <w:rsid w:val="25527DFC"/>
    <w:rsid w:val="255B59E6"/>
    <w:rsid w:val="25734CB2"/>
    <w:rsid w:val="25C463BD"/>
    <w:rsid w:val="25CB5650"/>
    <w:rsid w:val="26206ED7"/>
    <w:rsid w:val="26AE0B76"/>
    <w:rsid w:val="26CD0F31"/>
    <w:rsid w:val="26F26E72"/>
    <w:rsid w:val="270B1434"/>
    <w:rsid w:val="2721340B"/>
    <w:rsid w:val="273F19F5"/>
    <w:rsid w:val="27521E9E"/>
    <w:rsid w:val="275426AA"/>
    <w:rsid w:val="276B4623"/>
    <w:rsid w:val="277F2475"/>
    <w:rsid w:val="278A1085"/>
    <w:rsid w:val="27A2591E"/>
    <w:rsid w:val="27B11BB4"/>
    <w:rsid w:val="27E418DD"/>
    <w:rsid w:val="27EA194C"/>
    <w:rsid w:val="28B8157B"/>
    <w:rsid w:val="28D81173"/>
    <w:rsid w:val="28E7566F"/>
    <w:rsid w:val="28F51535"/>
    <w:rsid w:val="29211CF3"/>
    <w:rsid w:val="293805A2"/>
    <w:rsid w:val="296431F5"/>
    <w:rsid w:val="298F0436"/>
    <w:rsid w:val="29940662"/>
    <w:rsid w:val="29F210CF"/>
    <w:rsid w:val="29F25D57"/>
    <w:rsid w:val="29F26B49"/>
    <w:rsid w:val="29F678F7"/>
    <w:rsid w:val="2A0970D2"/>
    <w:rsid w:val="2A0E3ECF"/>
    <w:rsid w:val="2A2366BB"/>
    <w:rsid w:val="2A2600AF"/>
    <w:rsid w:val="2A402F94"/>
    <w:rsid w:val="2A4A2B2B"/>
    <w:rsid w:val="2A4B43C8"/>
    <w:rsid w:val="2A4C68A1"/>
    <w:rsid w:val="2A5502E7"/>
    <w:rsid w:val="2A775E43"/>
    <w:rsid w:val="2A80595C"/>
    <w:rsid w:val="2AA11109"/>
    <w:rsid w:val="2ABC145B"/>
    <w:rsid w:val="2AE351E2"/>
    <w:rsid w:val="2AF37470"/>
    <w:rsid w:val="2AFA63B1"/>
    <w:rsid w:val="2B50254B"/>
    <w:rsid w:val="2BC33D7B"/>
    <w:rsid w:val="2BDC02F2"/>
    <w:rsid w:val="2BEE2DC8"/>
    <w:rsid w:val="2C534E4D"/>
    <w:rsid w:val="2C62521E"/>
    <w:rsid w:val="2C6528DC"/>
    <w:rsid w:val="2C6E63BB"/>
    <w:rsid w:val="2C9A464D"/>
    <w:rsid w:val="2C9C4200"/>
    <w:rsid w:val="2CE041A9"/>
    <w:rsid w:val="2CEB3647"/>
    <w:rsid w:val="2CEE7332"/>
    <w:rsid w:val="2D0031AD"/>
    <w:rsid w:val="2D090E0A"/>
    <w:rsid w:val="2D0E6E75"/>
    <w:rsid w:val="2D307922"/>
    <w:rsid w:val="2D4359CA"/>
    <w:rsid w:val="2D634C96"/>
    <w:rsid w:val="2D6B3B76"/>
    <w:rsid w:val="2D6F3957"/>
    <w:rsid w:val="2D980D32"/>
    <w:rsid w:val="2DED0A9F"/>
    <w:rsid w:val="2DF34D16"/>
    <w:rsid w:val="2E1215C0"/>
    <w:rsid w:val="2E2166DD"/>
    <w:rsid w:val="2E8A42D0"/>
    <w:rsid w:val="2EB716CA"/>
    <w:rsid w:val="2ECE249E"/>
    <w:rsid w:val="2EFA22E8"/>
    <w:rsid w:val="2F453FFD"/>
    <w:rsid w:val="2F580050"/>
    <w:rsid w:val="2F8D74CA"/>
    <w:rsid w:val="2FBB5E13"/>
    <w:rsid w:val="2FD00C37"/>
    <w:rsid w:val="2FE4525A"/>
    <w:rsid w:val="307B535A"/>
    <w:rsid w:val="30AB37E4"/>
    <w:rsid w:val="30D331BB"/>
    <w:rsid w:val="31143616"/>
    <w:rsid w:val="311A04BB"/>
    <w:rsid w:val="312D2E9F"/>
    <w:rsid w:val="31401583"/>
    <w:rsid w:val="3153124B"/>
    <w:rsid w:val="318F03F3"/>
    <w:rsid w:val="31C33564"/>
    <w:rsid w:val="321A4DA1"/>
    <w:rsid w:val="324A6D6F"/>
    <w:rsid w:val="32797743"/>
    <w:rsid w:val="327E22DB"/>
    <w:rsid w:val="327E67E0"/>
    <w:rsid w:val="32870274"/>
    <w:rsid w:val="328A72F7"/>
    <w:rsid w:val="329D58A5"/>
    <w:rsid w:val="32CE3296"/>
    <w:rsid w:val="32EA760B"/>
    <w:rsid w:val="32FC4488"/>
    <w:rsid w:val="33720239"/>
    <w:rsid w:val="338E3B26"/>
    <w:rsid w:val="33AE0EB3"/>
    <w:rsid w:val="33B70E73"/>
    <w:rsid w:val="33DB00FE"/>
    <w:rsid w:val="34322C75"/>
    <w:rsid w:val="345234D2"/>
    <w:rsid w:val="349329BD"/>
    <w:rsid w:val="34960A23"/>
    <w:rsid w:val="34A66515"/>
    <w:rsid w:val="34A700D1"/>
    <w:rsid w:val="34AD71FE"/>
    <w:rsid w:val="34BA19DF"/>
    <w:rsid w:val="34BE5021"/>
    <w:rsid w:val="34CF60E1"/>
    <w:rsid w:val="34EA6CD8"/>
    <w:rsid w:val="34F01E35"/>
    <w:rsid w:val="35227CBE"/>
    <w:rsid w:val="354D7AEC"/>
    <w:rsid w:val="358632C2"/>
    <w:rsid w:val="35994494"/>
    <w:rsid w:val="35E945B0"/>
    <w:rsid w:val="35F66BCB"/>
    <w:rsid w:val="360253C5"/>
    <w:rsid w:val="36130D04"/>
    <w:rsid w:val="361D3FAE"/>
    <w:rsid w:val="36303123"/>
    <w:rsid w:val="3636247B"/>
    <w:rsid w:val="3658333F"/>
    <w:rsid w:val="368B585C"/>
    <w:rsid w:val="36A260F2"/>
    <w:rsid w:val="37016AB1"/>
    <w:rsid w:val="372334B8"/>
    <w:rsid w:val="377139C8"/>
    <w:rsid w:val="3788550D"/>
    <w:rsid w:val="37B33133"/>
    <w:rsid w:val="38053A4A"/>
    <w:rsid w:val="38411119"/>
    <w:rsid w:val="385A2318"/>
    <w:rsid w:val="387325B5"/>
    <w:rsid w:val="388414B4"/>
    <w:rsid w:val="38BF15EA"/>
    <w:rsid w:val="38E759FC"/>
    <w:rsid w:val="391542EF"/>
    <w:rsid w:val="39264AD0"/>
    <w:rsid w:val="39294FC0"/>
    <w:rsid w:val="392B72D2"/>
    <w:rsid w:val="394C7731"/>
    <w:rsid w:val="3965049A"/>
    <w:rsid w:val="398505E6"/>
    <w:rsid w:val="39C66CB2"/>
    <w:rsid w:val="39F47911"/>
    <w:rsid w:val="3A0052D3"/>
    <w:rsid w:val="3A2616D2"/>
    <w:rsid w:val="3A27316F"/>
    <w:rsid w:val="3A317957"/>
    <w:rsid w:val="3A331513"/>
    <w:rsid w:val="3A642E55"/>
    <w:rsid w:val="3A6C0D8C"/>
    <w:rsid w:val="3A774102"/>
    <w:rsid w:val="3A855DD5"/>
    <w:rsid w:val="3AA75A68"/>
    <w:rsid w:val="3AAC4E2F"/>
    <w:rsid w:val="3AD9170A"/>
    <w:rsid w:val="3AEB3957"/>
    <w:rsid w:val="3B003715"/>
    <w:rsid w:val="3B2D0C0E"/>
    <w:rsid w:val="3C071366"/>
    <w:rsid w:val="3C2F53FB"/>
    <w:rsid w:val="3C3F061B"/>
    <w:rsid w:val="3C4120F8"/>
    <w:rsid w:val="3C4E4CC1"/>
    <w:rsid w:val="3C531C1E"/>
    <w:rsid w:val="3C6F2FE6"/>
    <w:rsid w:val="3CC77041"/>
    <w:rsid w:val="3CDC39E9"/>
    <w:rsid w:val="3CE00120"/>
    <w:rsid w:val="3CE224C0"/>
    <w:rsid w:val="3CF22DAB"/>
    <w:rsid w:val="3D060A9C"/>
    <w:rsid w:val="3D0A0402"/>
    <w:rsid w:val="3D321A11"/>
    <w:rsid w:val="3D701DA4"/>
    <w:rsid w:val="3D8A2AD3"/>
    <w:rsid w:val="3D96389E"/>
    <w:rsid w:val="3DB47C70"/>
    <w:rsid w:val="3E0649B6"/>
    <w:rsid w:val="3E1B17E9"/>
    <w:rsid w:val="3E93564D"/>
    <w:rsid w:val="3EA36B3E"/>
    <w:rsid w:val="3EA93310"/>
    <w:rsid w:val="3EE36939"/>
    <w:rsid w:val="3F050671"/>
    <w:rsid w:val="3F147D5B"/>
    <w:rsid w:val="3F16530A"/>
    <w:rsid w:val="3F230EDC"/>
    <w:rsid w:val="3F43774C"/>
    <w:rsid w:val="3F4E0402"/>
    <w:rsid w:val="3F637A1E"/>
    <w:rsid w:val="3F6F333E"/>
    <w:rsid w:val="3F7B5D89"/>
    <w:rsid w:val="3F7C7E30"/>
    <w:rsid w:val="3F7E1758"/>
    <w:rsid w:val="3F8041F5"/>
    <w:rsid w:val="3F8C7E62"/>
    <w:rsid w:val="3F9D3337"/>
    <w:rsid w:val="3FB706E5"/>
    <w:rsid w:val="3FBF4488"/>
    <w:rsid w:val="3FD72F81"/>
    <w:rsid w:val="3FE5347E"/>
    <w:rsid w:val="402B23A7"/>
    <w:rsid w:val="402C7A35"/>
    <w:rsid w:val="404B613A"/>
    <w:rsid w:val="40544B00"/>
    <w:rsid w:val="4060765C"/>
    <w:rsid w:val="40835F12"/>
    <w:rsid w:val="408C2CDF"/>
    <w:rsid w:val="40AD40DC"/>
    <w:rsid w:val="40BD0277"/>
    <w:rsid w:val="40CB36EF"/>
    <w:rsid w:val="41456887"/>
    <w:rsid w:val="417605DD"/>
    <w:rsid w:val="417F61A4"/>
    <w:rsid w:val="419053B6"/>
    <w:rsid w:val="419A4DDA"/>
    <w:rsid w:val="419E29A9"/>
    <w:rsid w:val="41A10B50"/>
    <w:rsid w:val="41C6424E"/>
    <w:rsid w:val="41DF5F61"/>
    <w:rsid w:val="42021D69"/>
    <w:rsid w:val="420E68FD"/>
    <w:rsid w:val="421347B1"/>
    <w:rsid w:val="421E429E"/>
    <w:rsid w:val="42240981"/>
    <w:rsid w:val="42465DCE"/>
    <w:rsid w:val="424D596D"/>
    <w:rsid w:val="42664519"/>
    <w:rsid w:val="42A7433A"/>
    <w:rsid w:val="42B80ECC"/>
    <w:rsid w:val="42CE1ABE"/>
    <w:rsid w:val="42D95796"/>
    <w:rsid w:val="42EE4A14"/>
    <w:rsid w:val="42F36969"/>
    <w:rsid w:val="42F9416C"/>
    <w:rsid w:val="42FE501D"/>
    <w:rsid w:val="434E6DC0"/>
    <w:rsid w:val="43645FC9"/>
    <w:rsid w:val="43891D4D"/>
    <w:rsid w:val="438C69F2"/>
    <w:rsid w:val="43B72006"/>
    <w:rsid w:val="43C23F53"/>
    <w:rsid w:val="44273331"/>
    <w:rsid w:val="44866D3E"/>
    <w:rsid w:val="44D23EA8"/>
    <w:rsid w:val="45126547"/>
    <w:rsid w:val="45393AB1"/>
    <w:rsid w:val="457C71A5"/>
    <w:rsid w:val="459F1FF3"/>
    <w:rsid w:val="45A0295A"/>
    <w:rsid w:val="45D042CC"/>
    <w:rsid w:val="45F049F4"/>
    <w:rsid w:val="461A7A4C"/>
    <w:rsid w:val="465F6037"/>
    <w:rsid w:val="46667718"/>
    <w:rsid w:val="466F361F"/>
    <w:rsid w:val="4697040A"/>
    <w:rsid w:val="46A00827"/>
    <w:rsid w:val="47121246"/>
    <w:rsid w:val="471D25D6"/>
    <w:rsid w:val="47200DB3"/>
    <w:rsid w:val="474871CB"/>
    <w:rsid w:val="474F36E1"/>
    <w:rsid w:val="47507E0E"/>
    <w:rsid w:val="47507FC8"/>
    <w:rsid w:val="476A777A"/>
    <w:rsid w:val="477109CF"/>
    <w:rsid w:val="47857390"/>
    <w:rsid w:val="478A000F"/>
    <w:rsid w:val="478B7535"/>
    <w:rsid w:val="47DE2E64"/>
    <w:rsid w:val="482D6011"/>
    <w:rsid w:val="485E79B4"/>
    <w:rsid w:val="486400A5"/>
    <w:rsid w:val="48B23C1C"/>
    <w:rsid w:val="48EC6C41"/>
    <w:rsid w:val="48ED46B3"/>
    <w:rsid w:val="48FA4933"/>
    <w:rsid w:val="49333717"/>
    <w:rsid w:val="49541A98"/>
    <w:rsid w:val="495E6AC3"/>
    <w:rsid w:val="498725ED"/>
    <w:rsid w:val="49B4548B"/>
    <w:rsid w:val="49BE57D6"/>
    <w:rsid w:val="49CB6B0E"/>
    <w:rsid w:val="4A1E6AD3"/>
    <w:rsid w:val="4A816415"/>
    <w:rsid w:val="4A8D28FF"/>
    <w:rsid w:val="4A901980"/>
    <w:rsid w:val="4AA65549"/>
    <w:rsid w:val="4B121B73"/>
    <w:rsid w:val="4B26729A"/>
    <w:rsid w:val="4B32026A"/>
    <w:rsid w:val="4B5947C8"/>
    <w:rsid w:val="4B783015"/>
    <w:rsid w:val="4BBD34AF"/>
    <w:rsid w:val="4BC62235"/>
    <w:rsid w:val="4BC83BDD"/>
    <w:rsid w:val="4C496BC5"/>
    <w:rsid w:val="4C5D4D1F"/>
    <w:rsid w:val="4CBF3C99"/>
    <w:rsid w:val="4D4A3810"/>
    <w:rsid w:val="4D876CDD"/>
    <w:rsid w:val="4DB20A0B"/>
    <w:rsid w:val="4DE56E7D"/>
    <w:rsid w:val="4DEC0C7E"/>
    <w:rsid w:val="4E32325F"/>
    <w:rsid w:val="4E4C4054"/>
    <w:rsid w:val="4E7C10A9"/>
    <w:rsid w:val="4E8706E4"/>
    <w:rsid w:val="4E9B077B"/>
    <w:rsid w:val="4EC96987"/>
    <w:rsid w:val="4EE25140"/>
    <w:rsid w:val="4F0B5B7D"/>
    <w:rsid w:val="4F1549EC"/>
    <w:rsid w:val="4F407994"/>
    <w:rsid w:val="4F50438F"/>
    <w:rsid w:val="50017C7E"/>
    <w:rsid w:val="501176F7"/>
    <w:rsid w:val="50265168"/>
    <w:rsid w:val="503827E0"/>
    <w:rsid w:val="504E03B2"/>
    <w:rsid w:val="506E168C"/>
    <w:rsid w:val="507465D6"/>
    <w:rsid w:val="50A55F9B"/>
    <w:rsid w:val="50C55767"/>
    <w:rsid w:val="50E04CB6"/>
    <w:rsid w:val="510959BC"/>
    <w:rsid w:val="51314971"/>
    <w:rsid w:val="51525B75"/>
    <w:rsid w:val="515C032C"/>
    <w:rsid w:val="51BC3D68"/>
    <w:rsid w:val="51CE6FDC"/>
    <w:rsid w:val="51D70296"/>
    <w:rsid w:val="521D5379"/>
    <w:rsid w:val="5269344E"/>
    <w:rsid w:val="52AA62AE"/>
    <w:rsid w:val="52C82783"/>
    <w:rsid w:val="52F71EE1"/>
    <w:rsid w:val="532E2183"/>
    <w:rsid w:val="532F7E5B"/>
    <w:rsid w:val="536565BB"/>
    <w:rsid w:val="53924A0C"/>
    <w:rsid w:val="539420EA"/>
    <w:rsid w:val="53B35A61"/>
    <w:rsid w:val="53C04CB6"/>
    <w:rsid w:val="53DD3527"/>
    <w:rsid w:val="53E07DEC"/>
    <w:rsid w:val="53FD31BB"/>
    <w:rsid w:val="541904A8"/>
    <w:rsid w:val="541D4210"/>
    <w:rsid w:val="54393401"/>
    <w:rsid w:val="543B5580"/>
    <w:rsid w:val="545229FC"/>
    <w:rsid w:val="54795D27"/>
    <w:rsid w:val="5483281F"/>
    <w:rsid w:val="549678C1"/>
    <w:rsid w:val="54DF4450"/>
    <w:rsid w:val="54F26DE2"/>
    <w:rsid w:val="54F54B00"/>
    <w:rsid w:val="54F70A51"/>
    <w:rsid w:val="550B23B7"/>
    <w:rsid w:val="553C1758"/>
    <w:rsid w:val="553E3C0E"/>
    <w:rsid w:val="557A60DF"/>
    <w:rsid w:val="55AF156A"/>
    <w:rsid w:val="55E8425A"/>
    <w:rsid w:val="55EE54B3"/>
    <w:rsid w:val="561C5FF8"/>
    <w:rsid w:val="563C5A53"/>
    <w:rsid w:val="567F4895"/>
    <w:rsid w:val="56941C59"/>
    <w:rsid w:val="56A35F57"/>
    <w:rsid w:val="56A57971"/>
    <w:rsid w:val="56AA19C4"/>
    <w:rsid w:val="56B03950"/>
    <w:rsid w:val="56DE6DC1"/>
    <w:rsid w:val="56F54708"/>
    <w:rsid w:val="571B774F"/>
    <w:rsid w:val="57212B53"/>
    <w:rsid w:val="573C7910"/>
    <w:rsid w:val="575F3ED1"/>
    <w:rsid w:val="57774D7B"/>
    <w:rsid w:val="57836BE0"/>
    <w:rsid w:val="57883BF7"/>
    <w:rsid w:val="57926680"/>
    <w:rsid w:val="57AE4F5E"/>
    <w:rsid w:val="57D30A0F"/>
    <w:rsid w:val="57FB5648"/>
    <w:rsid w:val="580E16A0"/>
    <w:rsid w:val="58190EA3"/>
    <w:rsid w:val="58205860"/>
    <w:rsid w:val="5826696F"/>
    <w:rsid w:val="582D6FD5"/>
    <w:rsid w:val="582F3418"/>
    <w:rsid w:val="58607160"/>
    <w:rsid w:val="58683591"/>
    <w:rsid w:val="58A3192A"/>
    <w:rsid w:val="58B246CA"/>
    <w:rsid w:val="58B33B98"/>
    <w:rsid w:val="58B84219"/>
    <w:rsid w:val="58BA4035"/>
    <w:rsid w:val="5948633B"/>
    <w:rsid w:val="594916E7"/>
    <w:rsid w:val="596E4B00"/>
    <w:rsid w:val="5974233A"/>
    <w:rsid w:val="59C2570A"/>
    <w:rsid w:val="59F73CB6"/>
    <w:rsid w:val="59F7662E"/>
    <w:rsid w:val="5A0D725D"/>
    <w:rsid w:val="5A1F64A4"/>
    <w:rsid w:val="5A694961"/>
    <w:rsid w:val="5A765A83"/>
    <w:rsid w:val="5A7A454A"/>
    <w:rsid w:val="5AA31454"/>
    <w:rsid w:val="5AE90899"/>
    <w:rsid w:val="5B105997"/>
    <w:rsid w:val="5B124ED8"/>
    <w:rsid w:val="5B194B4C"/>
    <w:rsid w:val="5B657342"/>
    <w:rsid w:val="5BB83EF1"/>
    <w:rsid w:val="5BD71E6A"/>
    <w:rsid w:val="5BFC6CF8"/>
    <w:rsid w:val="5C1A140F"/>
    <w:rsid w:val="5C2626D0"/>
    <w:rsid w:val="5C3F2BE3"/>
    <w:rsid w:val="5C5E7744"/>
    <w:rsid w:val="5C930D93"/>
    <w:rsid w:val="5C9D65AD"/>
    <w:rsid w:val="5CBD4D69"/>
    <w:rsid w:val="5CC61778"/>
    <w:rsid w:val="5CDB10E4"/>
    <w:rsid w:val="5D015586"/>
    <w:rsid w:val="5D2D5134"/>
    <w:rsid w:val="5D3164D8"/>
    <w:rsid w:val="5D3C5514"/>
    <w:rsid w:val="5D693423"/>
    <w:rsid w:val="5D6D4B13"/>
    <w:rsid w:val="5D926296"/>
    <w:rsid w:val="5D9F085E"/>
    <w:rsid w:val="5DA62C71"/>
    <w:rsid w:val="5DAC0949"/>
    <w:rsid w:val="5DD54DFF"/>
    <w:rsid w:val="5E0156F0"/>
    <w:rsid w:val="5E045DA7"/>
    <w:rsid w:val="5E341A86"/>
    <w:rsid w:val="5E3A0C98"/>
    <w:rsid w:val="5E4710F3"/>
    <w:rsid w:val="5E5B3F01"/>
    <w:rsid w:val="5E6D23E2"/>
    <w:rsid w:val="5E7D7C0A"/>
    <w:rsid w:val="5E844D95"/>
    <w:rsid w:val="5E8C3BB5"/>
    <w:rsid w:val="5EC17F33"/>
    <w:rsid w:val="5EC27764"/>
    <w:rsid w:val="5ED35CA9"/>
    <w:rsid w:val="5EEB66DE"/>
    <w:rsid w:val="5EF7349E"/>
    <w:rsid w:val="5F1D3361"/>
    <w:rsid w:val="5F484FF8"/>
    <w:rsid w:val="5F626061"/>
    <w:rsid w:val="5F79520C"/>
    <w:rsid w:val="5F7B6614"/>
    <w:rsid w:val="5F9F7040"/>
    <w:rsid w:val="5FE75F23"/>
    <w:rsid w:val="600A28D9"/>
    <w:rsid w:val="6016659C"/>
    <w:rsid w:val="603C72A0"/>
    <w:rsid w:val="60481DF2"/>
    <w:rsid w:val="606610B3"/>
    <w:rsid w:val="606C481E"/>
    <w:rsid w:val="606F4309"/>
    <w:rsid w:val="608636E3"/>
    <w:rsid w:val="60B54FDF"/>
    <w:rsid w:val="60C704AF"/>
    <w:rsid w:val="60E564E3"/>
    <w:rsid w:val="60F50ADD"/>
    <w:rsid w:val="60F855C0"/>
    <w:rsid w:val="614A50E4"/>
    <w:rsid w:val="61991D26"/>
    <w:rsid w:val="61C455EC"/>
    <w:rsid w:val="61C86CB3"/>
    <w:rsid w:val="61CF4ED6"/>
    <w:rsid w:val="61D033BB"/>
    <w:rsid w:val="620E42E6"/>
    <w:rsid w:val="62451D43"/>
    <w:rsid w:val="626A47F5"/>
    <w:rsid w:val="628B01D2"/>
    <w:rsid w:val="62AA0DEC"/>
    <w:rsid w:val="62BC2733"/>
    <w:rsid w:val="62E44812"/>
    <w:rsid w:val="62F61679"/>
    <w:rsid w:val="63114C29"/>
    <w:rsid w:val="63216FFB"/>
    <w:rsid w:val="63775D62"/>
    <w:rsid w:val="6385710F"/>
    <w:rsid w:val="639C6E08"/>
    <w:rsid w:val="63D63D16"/>
    <w:rsid w:val="64155141"/>
    <w:rsid w:val="64414FC6"/>
    <w:rsid w:val="6460385A"/>
    <w:rsid w:val="64FF2F83"/>
    <w:rsid w:val="65110818"/>
    <w:rsid w:val="65151E76"/>
    <w:rsid w:val="6527134A"/>
    <w:rsid w:val="653B1B60"/>
    <w:rsid w:val="654E19BD"/>
    <w:rsid w:val="656F5A51"/>
    <w:rsid w:val="65736927"/>
    <w:rsid w:val="65A45C5A"/>
    <w:rsid w:val="65C37BD4"/>
    <w:rsid w:val="65E51DAC"/>
    <w:rsid w:val="660210F7"/>
    <w:rsid w:val="6635120C"/>
    <w:rsid w:val="664735C9"/>
    <w:rsid w:val="66991B88"/>
    <w:rsid w:val="66A211D0"/>
    <w:rsid w:val="66A25532"/>
    <w:rsid w:val="66DD2C4A"/>
    <w:rsid w:val="66EE1FA8"/>
    <w:rsid w:val="672567AE"/>
    <w:rsid w:val="67513360"/>
    <w:rsid w:val="67736AF8"/>
    <w:rsid w:val="677C4924"/>
    <w:rsid w:val="678B38CA"/>
    <w:rsid w:val="678C7176"/>
    <w:rsid w:val="67A247AA"/>
    <w:rsid w:val="67EA13A8"/>
    <w:rsid w:val="67FE178C"/>
    <w:rsid w:val="684D0385"/>
    <w:rsid w:val="68852D61"/>
    <w:rsid w:val="68992E1A"/>
    <w:rsid w:val="68B21334"/>
    <w:rsid w:val="68BA71D4"/>
    <w:rsid w:val="68D30417"/>
    <w:rsid w:val="68D822B4"/>
    <w:rsid w:val="69182EF2"/>
    <w:rsid w:val="6944721C"/>
    <w:rsid w:val="69706488"/>
    <w:rsid w:val="69732AC2"/>
    <w:rsid w:val="697E12A1"/>
    <w:rsid w:val="69890729"/>
    <w:rsid w:val="69BB7AD9"/>
    <w:rsid w:val="69BD3D84"/>
    <w:rsid w:val="69C708EC"/>
    <w:rsid w:val="69D4032B"/>
    <w:rsid w:val="6A296C6C"/>
    <w:rsid w:val="6A2B557A"/>
    <w:rsid w:val="6A697416"/>
    <w:rsid w:val="6A6F2B0A"/>
    <w:rsid w:val="6A966664"/>
    <w:rsid w:val="6AA50BCB"/>
    <w:rsid w:val="6AE55854"/>
    <w:rsid w:val="6AFC33A9"/>
    <w:rsid w:val="6B0B2581"/>
    <w:rsid w:val="6B3F4DFC"/>
    <w:rsid w:val="6B4C01F6"/>
    <w:rsid w:val="6B6D3942"/>
    <w:rsid w:val="6BB452D4"/>
    <w:rsid w:val="6BBA53F4"/>
    <w:rsid w:val="6BDD5973"/>
    <w:rsid w:val="6C5E1016"/>
    <w:rsid w:val="6C802A17"/>
    <w:rsid w:val="6CCE7D57"/>
    <w:rsid w:val="6CE84DD3"/>
    <w:rsid w:val="6D304624"/>
    <w:rsid w:val="6D3C5789"/>
    <w:rsid w:val="6D462669"/>
    <w:rsid w:val="6DB5630C"/>
    <w:rsid w:val="6E1F1C03"/>
    <w:rsid w:val="6E204F3F"/>
    <w:rsid w:val="6E4843D6"/>
    <w:rsid w:val="6E6C688D"/>
    <w:rsid w:val="6E707155"/>
    <w:rsid w:val="6E9517A1"/>
    <w:rsid w:val="6E974074"/>
    <w:rsid w:val="6EDC54F7"/>
    <w:rsid w:val="6F321717"/>
    <w:rsid w:val="6F611008"/>
    <w:rsid w:val="6F6D37DF"/>
    <w:rsid w:val="6F6E5BE9"/>
    <w:rsid w:val="6F802CF5"/>
    <w:rsid w:val="6F964EEB"/>
    <w:rsid w:val="6F9824A4"/>
    <w:rsid w:val="6F992E2E"/>
    <w:rsid w:val="6FA354B2"/>
    <w:rsid w:val="703B738F"/>
    <w:rsid w:val="703C108F"/>
    <w:rsid w:val="70516E54"/>
    <w:rsid w:val="70602F41"/>
    <w:rsid w:val="7063016F"/>
    <w:rsid w:val="70837C58"/>
    <w:rsid w:val="70B06E6D"/>
    <w:rsid w:val="70C135D6"/>
    <w:rsid w:val="7131757B"/>
    <w:rsid w:val="71370AE0"/>
    <w:rsid w:val="713C6B6B"/>
    <w:rsid w:val="71601687"/>
    <w:rsid w:val="717B2D73"/>
    <w:rsid w:val="718B177B"/>
    <w:rsid w:val="718B2F21"/>
    <w:rsid w:val="718F5ACF"/>
    <w:rsid w:val="71902DB8"/>
    <w:rsid w:val="71A12534"/>
    <w:rsid w:val="71A963EE"/>
    <w:rsid w:val="71CA4502"/>
    <w:rsid w:val="71D5286E"/>
    <w:rsid w:val="72220B02"/>
    <w:rsid w:val="72454AB1"/>
    <w:rsid w:val="724B7A15"/>
    <w:rsid w:val="72B21D2C"/>
    <w:rsid w:val="72C277DF"/>
    <w:rsid w:val="72D95C10"/>
    <w:rsid w:val="72F810C5"/>
    <w:rsid w:val="730A36A7"/>
    <w:rsid w:val="73166FE1"/>
    <w:rsid w:val="734746E1"/>
    <w:rsid w:val="73490B3E"/>
    <w:rsid w:val="734E6910"/>
    <w:rsid w:val="7362725A"/>
    <w:rsid w:val="73844CF0"/>
    <w:rsid w:val="73E9734B"/>
    <w:rsid w:val="73EE75F3"/>
    <w:rsid w:val="73F265B7"/>
    <w:rsid w:val="741602E7"/>
    <w:rsid w:val="741E44FC"/>
    <w:rsid w:val="7453111D"/>
    <w:rsid w:val="74BF348C"/>
    <w:rsid w:val="74CB49ED"/>
    <w:rsid w:val="74F66B72"/>
    <w:rsid w:val="74FE174A"/>
    <w:rsid w:val="753C3741"/>
    <w:rsid w:val="75423BC9"/>
    <w:rsid w:val="758F1DF3"/>
    <w:rsid w:val="75930F6E"/>
    <w:rsid w:val="75A425F9"/>
    <w:rsid w:val="75B51A27"/>
    <w:rsid w:val="76044EA5"/>
    <w:rsid w:val="76053822"/>
    <w:rsid w:val="761A30FE"/>
    <w:rsid w:val="763D6C8C"/>
    <w:rsid w:val="7675116D"/>
    <w:rsid w:val="76776300"/>
    <w:rsid w:val="76B07CD8"/>
    <w:rsid w:val="76BA5610"/>
    <w:rsid w:val="76CB3A06"/>
    <w:rsid w:val="770C4C1B"/>
    <w:rsid w:val="77B75124"/>
    <w:rsid w:val="77C939DE"/>
    <w:rsid w:val="77E261A6"/>
    <w:rsid w:val="77EE0926"/>
    <w:rsid w:val="77F27E69"/>
    <w:rsid w:val="78074F17"/>
    <w:rsid w:val="781C76AF"/>
    <w:rsid w:val="78287B8B"/>
    <w:rsid w:val="78344FE1"/>
    <w:rsid w:val="785C164B"/>
    <w:rsid w:val="786D79BA"/>
    <w:rsid w:val="78792214"/>
    <w:rsid w:val="788A0BE7"/>
    <w:rsid w:val="78992B69"/>
    <w:rsid w:val="78CD05F3"/>
    <w:rsid w:val="78D2321C"/>
    <w:rsid w:val="78F73573"/>
    <w:rsid w:val="79233798"/>
    <w:rsid w:val="792F1932"/>
    <w:rsid w:val="7952739F"/>
    <w:rsid w:val="79760876"/>
    <w:rsid w:val="79933949"/>
    <w:rsid w:val="79A2618D"/>
    <w:rsid w:val="79A84B4E"/>
    <w:rsid w:val="79F42D44"/>
    <w:rsid w:val="79F56837"/>
    <w:rsid w:val="7A8746F6"/>
    <w:rsid w:val="7AA441C4"/>
    <w:rsid w:val="7AD270DC"/>
    <w:rsid w:val="7AFA7AA7"/>
    <w:rsid w:val="7B8E7BD0"/>
    <w:rsid w:val="7BA13C3E"/>
    <w:rsid w:val="7BA5136F"/>
    <w:rsid w:val="7BC20462"/>
    <w:rsid w:val="7BED17AA"/>
    <w:rsid w:val="7C0E58CF"/>
    <w:rsid w:val="7C350DCA"/>
    <w:rsid w:val="7C5F665F"/>
    <w:rsid w:val="7CAC672C"/>
    <w:rsid w:val="7D027787"/>
    <w:rsid w:val="7D153726"/>
    <w:rsid w:val="7D230659"/>
    <w:rsid w:val="7D327769"/>
    <w:rsid w:val="7D6D5E55"/>
    <w:rsid w:val="7DD94A04"/>
    <w:rsid w:val="7DEF5EB2"/>
    <w:rsid w:val="7E20788C"/>
    <w:rsid w:val="7E373CD3"/>
    <w:rsid w:val="7E624997"/>
    <w:rsid w:val="7EAE119D"/>
    <w:rsid w:val="7EDC0189"/>
    <w:rsid w:val="7EF0630D"/>
    <w:rsid w:val="7F334E84"/>
    <w:rsid w:val="7F860449"/>
    <w:rsid w:val="7F86568E"/>
    <w:rsid w:val="7FB2151E"/>
    <w:rsid w:val="7FDA1027"/>
    <w:rsid w:val="7FE6601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iPriority="99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outlineLvl w:val="0"/>
    </w:pPr>
    <w:rPr>
      <w:rFonts w:ascii="Times New Roman" w:hAnsi="Times New Roman"/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6" w:hanging="576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character" w:default="1" w:styleId="12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19"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1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Hyperlink"/>
    <w:qFormat/>
    <w:uiPriority w:val="0"/>
    <w:rPr>
      <w:color w:val="0000FF"/>
      <w:u w:val="single"/>
    </w:rPr>
  </w:style>
  <w:style w:type="character" w:styleId="15">
    <w:name w:val="HTML Code"/>
    <w:basedOn w:val="12"/>
    <w:qFormat/>
    <w:uiPriority w:val="0"/>
    <w:rPr>
      <w:rFonts w:ascii="Courier New" w:hAnsi="Courier New"/>
      <w:sz w:val="20"/>
    </w:rPr>
  </w:style>
  <w:style w:type="character" w:customStyle="1" w:styleId="17">
    <w:name w:val="页脚 Char"/>
    <w:link w:val="8"/>
    <w:qFormat/>
    <w:uiPriority w:val="99"/>
    <w:rPr>
      <w:sz w:val="18"/>
      <w:szCs w:val="18"/>
    </w:rPr>
  </w:style>
  <w:style w:type="character" w:customStyle="1" w:styleId="18">
    <w:name w:val="页眉 Char"/>
    <w:link w:val="9"/>
    <w:qFormat/>
    <w:uiPriority w:val="99"/>
    <w:rPr>
      <w:sz w:val="18"/>
      <w:szCs w:val="18"/>
    </w:rPr>
  </w:style>
  <w:style w:type="character" w:customStyle="1" w:styleId="19">
    <w:name w:val="批注框文本 Char"/>
    <w:link w:val="7"/>
    <w:semiHidden/>
    <w:qFormat/>
    <w:uiPriority w:val="99"/>
    <w:rPr>
      <w:sz w:val="18"/>
      <w:szCs w:val="18"/>
    </w:rPr>
  </w:style>
  <w:style w:type="character" w:customStyle="1" w:styleId="20">
    <w:name w:val="标题 1 Char"/>
    <w:link w:val="2"/>
    <w:qFormat/>
    <w:uiPriority w:val="0"/>
    <w:rPr>
      <w:rFonts w:ascii="Times New Roman" w:hAnsi="Times New Roman"/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theme" Target="theme/theme1.xml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jpe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footer" Target="footer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1" Type="http://schemas.openxmlformats.org/officeDocument/2006/relationships/fontTable" Target="fontTable.xml"/><Relationship Id="rId200" Type="http://schemas.openxmlformats.org/officeDocument/2006/relationships/numbering" Target="numbering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customXml" Target="../customXml/item1.xml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黑马模板.wpt</Template>
  <Pages>1</Pages>
  <Words>0</Words>
  <Characters>0</Characters>
  <Lines>1</Lines>
  <Paragraphs>1</Paragraphs>
  <TotalTime>114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2016-11-22T14:26:00Z</dcterms:created>
  <dc:creator>苏丙伦</dc:creator>
  <cp:lastModifiedBy>ly</cp:lastModifiedBy>
  <dcterms:modified xsi:type="dcterms:W3CDTF">2018-10-19T10:13:22Z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